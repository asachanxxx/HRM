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471" w:rsidRDefault="00FB5840">
      <w:r>
        <w:rPr>
          <w:noProof/>
          <w:lang w:bidi="si-LK"/>
        </w:rPr>
        <w:drawing>
          <wp:anchor distT="0" distB="0" distL="114300" distR="114300" simplePos="0" relativeHeight="251679232" behindDoc="0" locked="0" layoutInCell="1" allowOverlap="1">
            <wp:simplePos x="0" y="0"/>
            <wp:positionH relativeFrom="column">
              <wp:posOffset>-925830</wp:posOffset>
            </wp:positionH>
            <wp:positionV relativeFrom="paragraph">
              <wp:posOffset>2773680</wp:posOffset>
            </wp:positionV>
            <wp:extent cx="7301865" cy="4723130"/>
            <wp:effectExtent l="0" t="0" r="0" b="1270"/>
            <wp:wrapNone/>
            <wp:docPr id="287" name="Picture 287" descr="F:\Users\Abdul\Pictures\it-services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F:\Users\Abdul\Pictures\it-services_0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01865" cy="47231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bidi="si-LK"/>
        </w:rPr>
        <w:drawing>
          <wp:anchor distT="0" distB="0" distL="114300" distR="114300" simplePos="0" relativeHeight="251681280" behindDoc="0" locked="0" layoutInCell="1" allowOverlap="1">
            <wp:simplePos x="0" y="0"/>
            <wp:positionH relativeFrom="column">
              <wp:posOffset>-1146810</wp:posOffset>
            </wp:positionH>
            <wp:positionV relativeFrom="paragraph">
              <wp:posOffset>-890905</wp:posOffset>
            </wp:positionV>
            <wp:extent cx="8188960" cy="1569720"/>
            <wp:effectExtent l="0" t="0" r="2540" b="0"/>
            <wp:wrapNone/>
            <wp:docPr id="290" name="Picture 290" descr="F:\Users\Abdul\Pictures\page_header_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F:\Users\Abdul\Pictures\page_header_blu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88960" cy="15697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Cs w:val="20"/>
          <w:lang w:bidi="si-LK"/>
        </w:rPr>
        <mc:AlternateContent>
          <mc:Choice Requires="wps">
            <w:drawing>
              <wp:anchor distT="0" distB="0" distL="114300" distR="114300" simplePos="0" relativeHeight="251656704" behindDoc="0" locked="0" layoutInCell="1" allowOverlap="1">
                <wp:simplePos x="0" y="0"/>
                <wp:positionH relativeFrom="column">
                  <wp:posOffset>-544830</wp:posOffset>
                </wp:positionH>
                <wp:positionV relativeFrom="paragraph">
                  <wp:posOffset>1532255</wp:posOffset>
                </wp:positionV>
                <wp:extent cx="1981200" cy="889000"/>
                <wp:effectExtent l="0" t="0" r="1905" b="0"/>
                <wp:wrapNone/>
                <wp:docPr id="24"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889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1471" w:rsidRPr="00B37A49" w:rsidRDefault="006D1471" w:rsidP="00B37A49">
                            <w:pPr>
                              <w:pStyle w:val="LogoPlace"/>
                            </w:pPr>
                            <w:r w:rsidRPr="00B37A49">
                              <w:t>PLACE LOGO OR</w:t>
                            </w:r>
                          </w:p>
                          <w:p w:rsidR="006D1471" w:rsidRPr="00B37A49" w:rsidRDefault="006D1471" w:rsidP="00B37A49">
                            <w:pPr>
                              <w:pStyle w:val="LogoPlace"/>
                            </w:pPr>
                            <w:r w:rsidRPr="00B37A49">
                              <w:t>COMPANY NAME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9" o:spid="_x0000_s1026" type="#_x0000_t202" style="position:absolute;margin-left:-42.9pt;margin-top:120.65pt;width:156pt;height:7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" filled="f" stroked="f">
                <v:textbox>
                  <w:txbxContent>
                    <w:p w:rsidR="006D1471" w:rsidRPr="00B37A49" w:rsidRDefault="006D1471" w:rsidP="00B37A49">
                      <w:pPr>
                        <w:pStyle w:val="LogoPlace"/>
                      </w:pPr>
                      <w:r w:rsidRPr="00B37A49">
                        <w:t>PLACE LOGO OR</w:t>
                      </w:r>
                    </w:p>
                    <w:p w:rsidR="006D1471" w:rsidRPr="00B37A49" w:rsidRDefault="006D1471" w:rsidP="00B37A49">
                      <w:pPr>
                        <w:pStyle w:val="LogoPlace"/>
                      </w:pPr>
                      <w:r w:rsidRPr="00B37A49">
                        <w:t>COMPANY NAME HERE</w:t>
                      </w:r>
                    </w:p>
                  </w:txbxContent>
                </v:textbox>
              </v:shape>
            </w:pict>
          </mc:Fallback>
        </mc:AlternateContent>
      </w:r>
      <w:r>
        <w:rPr>
          <w:noProof/>
          <w:szCs w:val="20"/>
          <w:lang w:bidi="si-LK"/>
        </w:rPr>
        <mc:AlternateContent>
          <mc:Choice Requires="wps">
            <w:drawing>
              <wp:anchor distT="0" distB="0" distL="114300" distR="114300" simplePos="0" relativeHeight="251658752" behindDoc="0" locked="0" layoutInCell="1" allowOverlap="1">
                <wp:simplePos x="0" y="0"/>
                <wp:positionH relativeFrom="column">
                  <wp:posOffset>1296670</wp:posOffset>
                </wp:positionH>
                <wp:positionV relativeFrom="paragraph">
                  <wp:posOffset>1490980</wp:posOffset>
                </wp:positionV>
                <wp:extent cx="4737100" cy="1257300"/>
                <wp:effectExtent l="1270" t="0" r="0" b="4445"/>
                <wp:wrapNone/>
                <wp:docPr id="23"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1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1471" w:rsidRPr="00FB5840" w:rsidRDefault="006D1471" w:rsidP="00B37A49">
                            <w:pPr>
                              <w:pStyle w:val="ProposalTitle"/>
                              <w:rPr>
                                <w:color w:val="0070C0"/>
                              </w:rPr>
                            </w:pPr>
                            <w:r w:rsidRPr="00FB5840">
                              <w:rPr>
                                <w:color w:val="0070C0"/>
                              </w:rPr>
                              <w:t>PROPOSAL TITLE</w:t>
                            </w:r>
                          </w:p>
                          <w:p w:rsidR="006D1471" w:rsidRPr="00FB5840" w:rsidRDefault="006D1471" w:rsidP="00B37A49">
                            <w:pPr>
                              <w:pStyle w:val="ToClient"/>
                              <w:rPr>
                                <w:color w:val="0070C0"/>
                              </w:rPr>
                            </w:pPr>
                            <w:bookmarkStart w:id="0" w:name="_GoBack"/>
                            <w:r w:rsidRPr="00FB5840">
                              <w:rPr>
                                <w:color w:val="0070C0"/>
                              </w:rPr>
                              <w:t>A PROPOSAL TO: CLIENT</w:t>
                            </w:r>
                          </w:p>
                          <w:bookmarkEnd w:id="0"/>
                          <w:p w:rsidR="006D1471" w:rsidRPr="00FB5840" w:rsidRDefault="006D1471" w:rsidP="00B37A49">
                            <w:pPr>
                              <w:pStyle w:val="MonthDayYear"/>
                              <w:rPr>
                                <w:color w:val="0070C0"/>
                              </w:rPr>
                            </w:pPr>
                            <w:r w:rsidRPr="00FB5840">
                              <w:rPr>
                                <w:color w:val="0070C0"/>
                              </w:rPr>
                              <w:t>MONTH DAY YEAR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2" o:spid="_x0000_s1027" type="#_x0000_t202" style="position:absolute;margin-left:102.1pt;margin-top:117.4pt;width:373pt;height:9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" filled="f" stroked="f">
                <v:textbox>
                  <w:txbxContent>
                    <w:p w:rsidR="006D1471" w:rsidRPr="00FB5840" w:rsidRDefault="006D1471" w:rsidP="00B37A49">
                      <w:pPr>
                        <w:pStyle w:val="ProposalTitle"/>
                        <w:rPr>
                          <w:color w:val="0070C0"/>
                        </w:rPr>
                      </w:pPr>
                      <w:r w:rsidRPr="00FB5840">
                        <w:rPr>
                          <w:color w:val="0070C0"/>
                        </w:rPr>
                        <w:t>PROPOSAL TITLE</w:t>
                      </w:r>
                    </w:p>
                    <w:p w:rsidR="006D1471" w:rsidRPr="00FB5840" w:rsidRDefault="006D1471" w:rsidP="00B37A49">
                      <w:pPr>
                        <w:pStyle w:val="ToClient"/>
                        <w:rPr>
                          <w:color w:val="0070C0"/>
                        </w:rPr>
                      </w:pPr>
                      <w:r w:rsidRPr="00FB5840">
                        <w:rPr>
                          <w:color w:val="0070C0"/>
                        </w:rPr>
                        <w:t>A PROPOSAL TO: CLIENT</w:t>
                      </w:r>
                    </w:p>
                    <w:p w:rsidR="006D1471" w:rsidRPr="00FB5840" w:rsidRDefault="006D1471" w:rsidP="00B37A49">
                      <w:pPr>
                        <w:pStyle w:val="MonthDayYear"/>
                        <w:rPr>
                          <w:color w:val="0070C0"/>
                        </w:rPr>
                      </w:pPr>
                      <w:r w:rsidRPr="00FB5840">
                        <w:rPr>
                          <w:color w:val="0070C0"/>
                        </w:rPr>
                        <w:t>MONTH DAY YEAR</w:t>
                      </w:r>
                    </w:p>
                  </w:txbxContent>
                </v:textbox>
              </v:shape>
            </w:pict>
          </mc:Fallback>
        </mc:AlternateContent>
      </w:r>
      <w:r>
        <w:rPr>
          <w:noProof/>
          <w:szCs w:val="20"/>
          <w:lang w:bidi="si-LK"/>
        </w:rPr>
        <mc:AlternateContent>
          <mc:Choice Requires="wps">
            <w:drawing>
              <wp:anchor distT="0" distB="0" distL="114300" distR="114300" simplePos="0" relativeHeight="251657728" behindDoc="0" locked="0" layoutInCell="1" allowOverlap="1">
                <wp:simplePos x="0" y="0"/>
                <wp:positionH relativeFrom="column">
                  <wp:posOffset>-925830</wp:posOffset>
                </wp:positionH>
                <wp:positionV relativeFrom="paragraph">
                  <wp:posOffset>2773680</wp:posOffset>
                </wp:positionV>
                <wp:extent cx="7301865" cy="3860800"/>
                <wp:effectExtent l="0" t="1905" r="0" b="4445"/>
                <wp:wrapNone/>
                <wp:docPr id="22"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1865" cy="3860800"/>
                        </a:xfrm>
                        <a:prstGeom prst="rect">
                          <a:avLst/>
                        </a:prstGeom>
                        <a:solidFill>
                          <a:srgbClr val="969696"/>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6D1471" w:rsidRPr="00085AE4" w:rsidRDefault="006D1471" w:rsidP="006D1471">
                            <w:pPr>
                              <w:jc w:val="center"/>
                              <w:rPr>
                                <w:rFonts w:ascii="Arial" w:hAnsi="Arial"/>
                                <w:color w:val="333333"/>
                                <w:sz w:val="20"/>
                              </w:rPr>
                            </w:pPr>
                          </w:p>
                          <w:p w:rsidR="006D1471" w:rsidRPr="00085AE4" w:rsidRDefault="006D1471" w:rsidP="006D1471">
                            <w:pPr>
                              <w:rPr>
                                <w:rFonts w:ascii="Arial" w:hAnsi="Arial"/>
                                <w:color w:val="333333"/>
                                <w:sz w:val="20"/>
                              </w:rPr>
                            </w:pPr>
                          </w:p>
                          <w:p w:rsidR="006D1471" w:rsidRPr="00085AE4" w:rsidRDefault="006D1471" w:rsidP="004465B6">
                            <w:pPr>
                              <w:pStyle w:val="ImagePlaceHolder"/>
                              <w:rPr>
                                <w:lang w:val="ru-RU"/>
                              </w:rPr>
                            </w:pPr>
                          </w:p>
                          <w:p w:rsidR="006D1471" w:rsidRPr="00085AE4" w:rsidRDefault="006D1471" w:rsidP="004465B6">
                            <w:pPr>
                              <w:pStyle w:val="ImagePlaceHolder"/>
                              <w:rPr>
                                <w:lang w:val="ru-RU"/>
                              </w:rPr>
                            </w:pPr>
                          </w:p>
                          <w:p w:rsidR="006D1471" w:rsidRPr="00085AE4" w:rsidRDefault="006D1471" w:rsidP="004465B6">
                            <w:pPr>
                              <w:pStyle w:val="ImagePlaceHolder"/>
                              <w:rPr>
                                <w:lang w:val="ru-RU"/>
                              </w:rPr>
                            </w:pPr>
                          </w:p>
                          <w:p w:rsidR="006D1471" w:rsidRPr="00085AE4" w:rsidRDefault="006D1471" w:rsidP="004465B6">
                            <w:pPr>
                              <w:pStyle w:val="ImagePlaceHolder"/>
                              <w:rPr>
                                <w:lang w:val="ru-RU"/>
                              </w:rPr>
                            </w:pPr>
                          </w:p>
                          <w:p w:rsidR="006D1471" w:rsidRPr="00085AE4" w:rsidRDefault="006D1471" w:rsidP="004465B6">
                            <w:pPr>
                              <w:pStyle w:val="ImagePlaceHolder"/>
                              <w:rPr>
                                <w:lang w:val="ru-RU"/>
                              </w:rPr>
                            </w:pPr>
                          </w:p>
                          <w:p w:rsidR="006D1471" w:rsidRPr="00085AE4" w:rsidRDefault="006D1471" w:rsidP="004465B6">
                            <w:pPr>
                              <w:pStyle w:val="ImagePlaceHolder"/>
                              <w:rPr>
                                <w:lang w:val="ru-RU"/>
                              </w:rPr>
                            </w:pPr>
                          </w:p>
                          <w:p w:rsidR="006D1471" w:rsidRPr="00085AE4" w:rsidRDefault="006D1471" w:rsidP="004465B6">
                            <w:pPr>
                              <w:pStyle w:val="ImagePlaceHolder"/>
                              <w:rPr>
                                <w:lang w:val="ru-RU"/>
                              </w:rPr>
                            </w:pPr>
                          </w:p>
                          <w:p w:rsidR="006D1471" w:rsidRPr="00085AE4" w:rsidRDefault="006D1471" w:rsidP="004465B6">
                            <w:pPr>
                              <w:pStyle w:val="ImagePlaceHolder"/>
                              <w:rPr>
                                <w:lang w:val="ru-RU"/>
                              </w:rPr>
                            </w:pPr>
                          </w:p>
                          <w:p w:rsidR="006D1471" w:rsidRPr="00085AE4" w:rsidRDefault="006D1471" w:rsidP="004465B6">
                            <w:pPr>
                              <w:pStyle w:val="ImagePlaceHolder"/>
                              <w:rPr>
                                <w:lang w:val="ru-RU"/>
                              </w:rPr>
                            </w:pPr>
                          </w:p>
                          <w:p w:rsidR="006D1471" w:rsidRPr="00B37A49" w:rsidRDefault="006D1471" w:rsidP="00B37A49">
                            <w:pPr>
                              <w:pStyle w:val="ImagePlaceHolder"/>
                            </w:pPr>
                            <w:r w:rsidRPr="00B37A49">
                              <w:t>Place Photo Here,</w:t>
                            </w:r>
                          </w:p>
                          <w:p w:rsidR="006D1471" w:rsidRPr="00B37A49" w:rsidRDefault="006D1471" w:rsidP="00B37A49">
                            <w:pPr>
                              <w:pStyle w:val="ImagePlaceHolder"/>
                            </w:pPr>
                            <w:r w:rsidRPr="00B37A49">
                              <w:t>Otherwise Delete Box</w:t>
                            </w:r>
                          </w:p>
                          <w:p w:rsidR="006D1471" w:rsidRPr="00085AE4" w:rsidRDefault="006D1471" w:rsidP="006D1471">
                            <w:pPr>
                              <w:rPr>
                                <w:rFonts w:ascii="Arial" w:hAnsi="Arial"/>
                                <w:color w:val="333333"/>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1" o:spid="_x0000_s1028" type="#_x0000_t202" style="position:absolute;margin-left:-72.9pt;margin-top:218.4pt;width:574.95pt;height:3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" fillcolor="#969696" stroked="f" strokecolor="white">
                <v:textbox inset="0,0,0,0">
                  <w:txbxContent>
                    <w:p w:rsidR="006D1471" w:rsidRPr="00085AE4" w:rsidRDefault="006D1471" w:rsidP="006D1471">
                      <w:pPr>
                        <w:jc w:val="center"/>
                        <w:rPr>
                          <w:rFonts w:ascii="Arial" w:hAnsi="Arial"/>
                          <w:color w:val="333333"/>
                          <w:sz w:val="20"/>
                        </w:rPr>
                      </w:pPr>
                    </w:p>
                    <w:p w:rsidR="006D1471" w:rsidRPr="00085AE4" w:rsidRDefault="006D1471" w:rsidP="006D1471">
                      <w:pPr>
                        <w:rPr>
                          <w:rFonts w:ascii="Arial" w:hAnsi="Arial"/>
                          <w:color w:val="333333"/>
                          <w:sz w:val="20"/>
                        </w:rPr>
                      </w:pPr>
                    </w:p>
                    <w:p w:rsidR="006D1471" w:rsidRPr="00085AE4" w:rsidRDefault="006D1471" w:rsidP="004465B6">
                      <w:pPr>
                        <w:pStyle w:val="ImagePlaceHolder"/>
                        <w:rPr>
                          <w:lang w:val="ru-RU"/>
                        </w:rPr>
                      </w:pPr>
                    </w:p>
                    <w:p w:rsidR="006D1471" w:rsidRPr="00085AE4" w:rsidRDefault="006D1471" w:rsidP="004465B6">
                      <w:pPr>
                        <w:pStyle w:val="ImagePlaceHolder"/>
                        <w:rPr>
                          <w:lang w:val="ru-RU"/>
                        </w:rPr>
                      </w:pPr>
                    </w:p>
                    <w:p w:rsidR="006D1471" w:rsidRPr="00085AE4" w:rsidRDefault="006D1471" w:rsidP="004465B6">
                      <w:pPr>
                        <w:pStyle w:val="ImagePlaceHolder"/>
                        <w:rPr>
                          <w:lang w:val="ru-RU"/>
                        </w:rPr>
                      </w:pPr>
                    </w:p>
                    <w:p w:rsidR="006D1471" w:rsidRPr="00085AE4" w:rsidRDefault="006D1471" w:rsidP="004465B6">
                      <w:pPr>
                        <w:pStyle w:val="ImagePlaceHolder"/>
                        <w:rPr>
                          <w:lang w:val="ru-RU"/>
                        </w:rPr>
                      </w:pPr>
                    </w:p>
                    <w:p w:rsidR="006D1471" w:rsidRPr="00085AE4" w:rsidRDefault="006D1471" w:rsidP="004465B6">
                      <w:pPr>
                        <w:pStyle w:val="ImagePlaceHolder"/>
                        <w:rPr>
                          <w:lang w:val="ru-RU"/>
                        </w:rPr>
                      </w:pPr>
                    </w:p>
                    <w:p w:rsidR="006D1471" w:rsidRPr="00085AE4" w:rsidRDefault="006D1471" w:rsidP="004465B6">
                      <w:pPr>
                        <w:pStyle w:val="ImagePlaceHolder"/>
                        <w:rPr>
                          <w:lang w:val="ru-RU"/>
                        </w:rPr>
                      </w:pPr>
                    </w:p>
                    <w:p w:rsidR="006D1471" w:rsidRPr="00085AE4" w:rsidRDefault="006D1471" w:rsidP="004465B6">
                      <w:pPr>
                        <w:pStyle w:val="ImagePlaceHolder"/>
                        <w:rPr>
                          <w:lang w:val="ru-RU"/>
                        </w:rPr>
                      </w:pPr>
                    </w:p>
                    <w:p w:rsidR="006D1471" w:rsidRPr="00085AE4" w:rsidRDefault="006D1471" w:rsidP="004465B6">
                      <w:pPr>
                        <w:pStyle w:val="ImagePlaceHolder"/>
                        <w:rPr>
                          <w:lang w:val="ru-RU"/>
                        </w:rPr>
                      </w:pPr>
                    </w:p>
                    <w:p w:rsidR="006D1471" w:rsidRPr="00085AE4" w:rsidRDefault="006D1471" w:rsidP="004465B6">
                      <w:pPr>
                        <w:pStyle w:val="ImagePlaceHolder"/>
                        <w:rPr>
                          <w:lang w:val="ru-RU"/>
                        </w:rPr>
                      </w:pPr>
                    </w:p>
                    <w:p w:rsidR="006D1471" w:rsidRPr="00B37A49" w:rsidRDefault="006D1471" w:rsidP="00B37A49">
                      <w:pPr>
                        <w:pStyle w:val="ImagePlaceHolder"/>
                      </w:pPr>
                      <w:r w:rsidRPr="00B37A49">
                        <w:t>Place Photo Here,</w:t>
                      </w:r>
                    </w:p>
                    <w:p w:rsidR="006D1471" w:rsidRPr="00B37A49" w:rsidRDefault="006D1471" w:rsidP="00B37A49">
                      <w:pPr>
                        <w:pStyle w:val="ImagePlaceHolder"/>
                      </w:pPr>
                      <w:r w:rsidRPr="00B37A49">
                        <w:t>Otherwise Delete Box</w:t>
                      </w:r>
                    </w:p>
                    <w:p w:rsidR="006D1471" w:rsidRPr="00085AE4" w:rsidRDefault="006D1471" w:rsidP="006D1471">
                      <w:pPr>
                        <w:rPr>
                          <w:rFonts w:ascii="Arial" w:hAnsi="Arial"/>
                          <w:color w:val="333333"/>
                        </w:rPr>
                      </w:pPr>
                    </w:p>
                  </w:txbxContent>
                </v:textbox>
              </v:shape>
            </w:pict>
          </mc:Fallback>
        </mc:AlternateContent>
      </w:r>
      <w:r w:rsidR="006D1471">
        <w:softHyphen/>
      </w:r>
      <w:r w:rsidR="006D1471">
        <w:br w:type="page"/>
      </w:r>
      <w:r>
        <w:rPr>
          <w:noProof/>
          <w:szCs w:val="20"/>
          <w:lang w:bidi="si-LK"/>
        </w:rPr>
        <w:lastRenderedPageBreak/>
        <mc:AlternateContent>
          <mc:Choice Requires="wps">
            <w:drawing>
              <wp:anchor distT="0" distB="0" distL="114300" distR="114300" simplePos="0" relativeHeight="251670016" behindDoc="0" locked="0" layoutInCell="1" allowOverlap="1">
                <wp:simplePos x="0" y="0"/>
                <wp:positionH relativeFrom="column">
                  <wp:posOffset>-544830</wp:posOffset>
                </wp:positionH>
                <wp:positionV relativeFrom="paragraph">
                  <wp:posOffset>805180</wp:posOffset>
                </wp:positionV>
                <wp:extent cx="6629400" cy="374650"/>
                <wp:effectExtent l="0" t="0" r="1905" b="1270"/>
                <wp:wrapNone/>
                <wp:docPr id="21" name="Text Box 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374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1471" w:rsidRPr="00FB5840" w:rsidRDefault="006D1471" w:rsidP="00CD54B0">
                            <w:pPr>
                              <w:pStyle w:val="InsertHeadlineHere"/>
                              <w:rPr>
                                <w:color w:val="0070C0"/>
                              </w:rPr>
                            </w:pPr>
                            <w:r w:rsidRPr="00FB5840">
                              <w:rPr>
                                <w:color w:val="0070C0"/>
                              </w:rPr>
                              <w:t>INSERT HEADLINE HERE</w:t>
                            </w:r>
                          </w:p>
                          <w:p w:rsidR="006D1471" w:rsidRPr="00D42419" w:rsidRDefault="006D1471" w:rsidP="006D1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8" o:spid="_x0000_s1029" type="#_x0000_t202" style="position:absolute;margin-left:-42.9pt;margin-top:63.4pt;width:522pt;height:2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" filled="f" stroked="f">
                <v:textbox>
                  <w:txbxContent>
                    <w:p w:rsidR="006D1471" w:rsidRPr="00FB5840" w:rsidRDefault="006D1471" w:rsidP="00CD54B0">
                      <w:pPr>
                        <w:pStyle w:val="InsertHeadlineHere"/>
                        <w:rPr>
                          <w:color w:val="0070C0"/>
                        </w:rPr>
                      </w:pPr>
                      <w:r w:rsidRPr="00FB5840">
                        <w:rPr>
                          <w:color w:val="0070C0"/>
                        </w:rPr>
                        <w:t>INSERT HEADLINE HERE</w:t>
                      </w:r>
                    </w:p>
                    <w:p w:rsidR="006D1471" w:rsidRPr="00D42419" w:rsidRDefault="006D1471" w:rsidP="006D1471"/>
                  </w:txbxContent>
                </v:textbox>
              </v:shape>
            </w:pict>
          </mc:Fallback>
        </mc:AlternateContent>
      </w:r>
      <w:r>
        <w:rPr>
          <w:noProof/>
          <w:szCs w:val="20"/>
          <w:lang w:bidi="si-LK"/>
        </w:rPr>
        <mc:AlternateContent>
          <mc:Choice Requires="wps">
            <w:drawing>
              <wp:anchor distT="0" distB="0" distL="114300" distR="114300" simplePos="0" relativeHeight="251654656" behindDoc="0" locked="0" layoutInCell="1" allowOverlap="1">
                <wp:simplePos x="0" y="0"/>
                <wp:positionH relativeFrom="column">
                  <wp:posOffset>-544830</wp:posOffset>
                </wp:positionH>
                <wp:positionV relativeFrom="paragraph">
                  <wp:posOffset>170815</wp:posOffset>
                </wp:positionV>
                <wp:extent cx="2005965" cy="843915"/>
                <wp:effectExtent l="0" t="0" r="0" b="4445"/>
                <wp:wrapNone/>
                <wp:docPr id="20" name="Text Box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5965" cy="843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1471" w:rsidRPr="00A55EF1" w:rsidRDefault="006D1471" w:rsidP="00CD54B0">
                            <w:pPr>
                              <w:pStyle w:val="LogoPlace"/>
                            </w:pPr>
                            <w:r w:rsidRPr="00A55EF1">
                              <w:t>PLACE LOGO OR</w:t>
                            </w:r>
                          </w:p>
                          <w:p w:rsidR="006D1471" w:rsidRPr="00A55EF1" w:rsidRDefault="006D1471" w:rsidP="00CD54B0">
                            <w:pPr>
                              <w:pStyle w:val="LogoPlace"/>
                            </w:pPr>
                            <w:r w:rsidRPr="00A55EF1">
                              <w:t>COMPANY NAME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5" o:spid="_x0000_s1030" type="#_x0000_t202" style="position:absolute;margin-left:-42.9pt;margin-top:13.45pt;width:157.95pt;height:66.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" filled="f" stroked="f">
                <v:textbox>
                  <w:txbxContent>
                    <w:p w:rsidR="006D1471" w:rsidRPr="00A55EF1" w:rsidRDefault="006D1471" w:rsidP="00CD54B0">
                      <w:pPr>
                        <w:pStyle w:val="LogoPlace"/>
                      </w:pPr>
                      <w:r w:rsidRPr="00A55EF1">
                        <w:t>PLACE LOGO OR</w:t>
                      </w:r>
                    </w:p>
                    <w:p w:rsidR="006D1471" w:rsidRPr="00A55EF1" w:rsidRDefault="006D1471" w:rsidP="00CD54B0">
                      <w:pPr>
                        <w:pStyle w:val="LogoPlace"/>
                      </w:pPr>
                      <w:r w:rsidRPr="00A55EF1">
                        <w:t>COMPANY NAME HERE</w:t>
                      </w:r>
                    </w:p>
                  </w:txbxContent>
                </v:textbox>
              </v:shape>
            </w:pict>
          </mc:Fallback>
        </mc:AlternateContent>
      </w:r>
      <w:r>
        <w:rPr>
          <w:noProof/>
          <w:szCs w:val="20"/>
          <w:lang w:bidi="si-LK"/>
        </w:rPr>
        <mc:AlternateContent>
          <mc:Choice Requires="wps">
            <w:drawing>
              <wp:anchor distT="0" distB="0" distL="114300" distR="114300" simplePos="0" relativeHeight="251655680" behindDoc="0" locked="0" layoutInCell="1" allowOverlap="1">
                <wp:simplePos x="0" y="0"/>
                <wp:positionH relativeFrom="column">
                  <wp:posOffset>3989070</wp:posOffset>
                </wp:positionH>
                <wp:positionV relativeFrom="paragraph">
                  <wp:posOffset>-541020</wp:posOffset>
                </wp:positionV>
                <wp:extent cx="2005965" cy="342900"/>
                <wp:effectExtent l="0" t="1905" r="0" b="0"/>
                <wp:wrapNone/>
                <wp:docPr id="19"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596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1471" w:rsidRPr="00FB5840" w:rsidRDefault="006D1471" w:rsidP="00CD54B0">
                            <w:pPr>
                              <w:pStyle w:val="MonthDayYear"/>
                              <w:rPr>
                                <w:color w:val="0070C0"/>
                              </w:rPr>
                            </w:pPr>
                            <w:r w:rsidRPr="00FB5840">
                              <w:rPr>
                                <w:color w:val="0070C0"/>
                              </w:rPr>
                              <w:t>Month Day Year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8" o:spid="_x0000_s1031" type="#_x0000_t202" style="position:absolute;margin-left:314.1pt;margin-top:-42.6pt;width:157.95pt;height:2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q1tuwIAAMM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" filled="f" stroked="f">
                <v:textbox>
                  <w:txbxContent>
                    <w:p w:rsidR="006D1471" w:rsidRPr="00FB5840" w:rsidRDefault="006D1471" w:rsidP="00CD54B0">
                      <w:pPr>
                        <w:pStyle w:val="MonthDayYear"/>
                        <w:rPr>
                          <w:color w:val="0070C0"/>
                        </w:rPr>
                      </w:pPr>
                      <w:r w:rsidRPr="00FB5840">
                        <w:rPr>
                          <w:color w:val="0070C0"/>
                        </w:rPr>
                        <w:t>Month Day Year</w:t>
                      </w:r>
                    </w:p>
                  </w:txbxContent>
                </v:textbox>
              </v:shape>
            </w:pict>
          </mc:Fallback>
        </mc:AlternateContent>
      </w:r>
      <w:r>
        <w:rPr>
          <w:noProof/>
          <w:szCs w:val="20"/>
          <w:lang w:bidi="si-LK"/>
        </w:rPr>
        <mc:AlternateContent>
          <mc:Choice Requires="wps">
            <w:drawing>
              <wp:anchor distT="0" distB="0" distL="114300" distR="114300" simplePos="0" relativeHeight="251653632" behindDoc="0" locked="0" layoutInCell="1" allowOverlap="1">
                <wp:simplePos x="0" y="0"/>
                <wp:positionH relativeFrom="column">
                  <wp:posOffset>-532130</wp:posOffset>
                </wp:positionH>
                <wp:positionV relativeFrom="paragraph">
                  <wp:posOffset>1275715</wp:posOffset>
                </wp:positionV>
                <wp:extent cx="6577965" cy="7007225"/>
                <wp:effectExtent l="1270" t="0" r="2540" b="3810"/>
                <wp:wrapNone/>
                <wp:docPr id="18" name="Text Box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7965" cy="7007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1471" w:rsidRPr="00FB5840" w:rsidRDefault="006D1471" w:rsidP="00CD54B0">
                            <w:pPr>
                              <w:pStyle w:val="Subhead"/>
                              <w:rPr>
                                <w:color w:val="0070C0"/>
                              </w:rPr>
                            </w:pPr>
                            <w:r w:rsidRPr="00FB5840">
                              <w:rPr>
                                <w:color w:val="0070C0"/>
                              </w:rPr>
                              <w:t>Subhead. Subhead. Subhead.</w:t>
                            </w:r>
                          </w:p>
                          <w:p w:rsidR="006D1471" w:rsidRPr="006669C0" w:rsidRDefault="006D1471" w:rsidP="006D1471">
                            <w:pPr>
                              <w:widowControl w:val="0"/>
                              <w:autoSpaceDE w:val="0"/>
                              <w:autoSpaceDN w:val="0"/>
                              <w:adjustRightInd w:val="0"/>
                              <w:spacing w:line="288" w:lineRule="auto"/>
                              <w:jc w:val="right"/>
                              <w:textAlignment w:val="center"/>
                              <w:rPr>
                                <w:rFonts w:ascii="Helvetica-Bold" w:hAnsi="Helvetica-Bold"/>
                                <w:b/>
                                <w:color w:val="333333"/>
                                <w:sz w:val="20"/>
                                <w:szCs w:val="20"/>
                              </w:rPr>
                            </w:pPr>
                          </w:p>
                          <w:p w:rsidR="006D1471" w:rsidRPr="00A55EF1" w:rsidRDefault="006D1471" w:rsidP="006D1471">
                            <w:pPr>
                              <w:pStyle w:val="Fillertextcopy"/>
                            </w:pPr>
                            <w:r w:rsidRPr="00A55EF1">
                              <w:t xml:space="preserve">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w:t>
                            </w:r>
                          </w:p>
                          <w:p w:rsidR="006D1471" w:rsidRPr="00A55EF1" w:rsidRDefault="006D1471" w:rsidP="006D1471">
                            <w:pPr>
                              <w:pStyle w:val="Fillertextcopy"/>
                            </w:pPr>
                          </w:p>
                          <w:p w:rsidR="006D1471" w:rsidRPr="00A55EF1" w:rsidRDefault="006D1471" w:rsidP="006D1471">
                            <w:pPr>
                              <w:pStyle w:val="Fillertextcopy"/>
                            </w:pPr>
                            <w:r w:rsidRPr="00A55EF1">
                              <w:t xml:space="preserve">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w:t>
                            </w:r>
                          </w:p>
                          <w:p w:rsidR="006D1471" w:rsidRPr="00A55EF1" w:rsidRDefault="006D1471" w:rsidP="006D1471">
                            <w:pPr>
                              <w:pStyle w:val="Fillertextcopy"/>
                            </w:pPr>
                          </w:p>
                          <w:p w:rsidR="006D1471" w:rsidRPr="00A55EF1" w:rsidRDefault="006D1471" w:rsidP="006D1471">
                            <w:pPr>
                              <w:pStyle w:val="Fillertextcopy"/>
                            </w:pPr>
                            <w:r w:rsidRPr="00A55EF1">
                              <w:t xml:space="preserve">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w:t>
                            </w:r>
                          </w:p>
                          <w:p w:rsidR="006D1471" w:rsidRPr="00A55EF1" w:rsidRDefault="006D1471" w:rsidP="006D1471">
                            <w:pPr>
                              <w:pStyle w:val="Fillertextcopy"/>
                            </w:pPr>
                          </w:p>
                          <w:p w:rsidR="006D1471" w:rsidRPr="00A55EF1" w:rsidRDefault="006D1471" w:rsidP="006D1471">
                            <w:pPr>
                              <w:pStyle w:val="Fillertextcopy"/>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1" o:spid="_x0000_s1032" type="#_x0000_t202" style="position:absolute;margin-left:-41.9pt;margin-top:100.45pt;width:517.95pt;height:551.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" filled="f" stroked="f">
                <v:textbox>
                  <w:txbxContent>
                    <w:p w:rsidR="006D1471" w:rsidRPr="00FB5840" w:rsidRDefault="006D1471" w:rsidP="00CD54B0">
                      <w:pPr>
                        <w:pStyle w:val="Subhead"/>
                        <w:rPr>
                          <w:color w:val="0070C0"/>
                        </w:rPr>
                      </w:pPr>
                      <w:r w:rsidRPr="00FB5840">
                        <w:rPr>
                          <w:color w:val="0070C0"/>
                        </w:rPr>
                        <w:t>Subhead. Subhead. Subhead.</w:t>
                      </w:r>
                    </w:p>
                    <w:p w:rsidR="006D1471" w:rsidRPr="006669C0" w:rsidRDefault="006D1471" w:rsidP="006D1471">
                      <w:pPr>
                        <w:widowControl w:val="0"/>
                        <w:autoSpaceDE w:val="0"/>
                        <w:autoSpaceDN w:val="0"/>
                        <w:adjustRightInd w:val="0"/>
                        <w:spacing w:line="288" w:lineRule="auto"/>
                        <w:jc w:val="right"/>
                        <w:textAlignment w:val="center"/>
                        <w:rPr>
                          <w:rFonts w:ascii="Helvetica-Bold" w:hAnsi="Helvetica-Bold"/>
                          <w:b/>
                          <w:color w:val="333333"/>
                          <w:sz w:val="20"/>
                          <w:szCs w:val="20"/>
                        </w:rPr>
                      </w:pPr>
                    </w:p>
                    <w:p w:rsidR="006D1471" w:rsidRPr="00A55EF1" w:rsidRDefault="006D1471" w:rsidP="006D1471">
                      <w:pPr>
                        <w:pStyle w:val="Fillertextcopy"/>
                      </w:pPr>
                      <w:r w:rsidRPr="00A55EF1">
                        <w:t xml:space="preserve">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w:t>
                      </w:r>
                    </w:p>
                    <w:p w:rsidR="006D1471" w:rsidRPr="00A55EF1" w:rsidRDefault="006D1471" w:rsidP="006D1471">
                      <w:pPr>
                        <w:pStyle w:val="Fillertextcopy"/>
                      </w:pPr>
                    </w:p>
                    <w:p w:rsidR="006D1471" w:rsidRPr="00A55EF1" w:rsidRDefault="006D1471" w:rsidP="006D1471">
                      <w:pPr>
                        <w:pStyle w:val="Fillertextcopy"/>
                      </w:pPr>
                      <w:r w:rsidRPr="00A55EF1">
                        <w:t xml:space="preserve">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w:t>
                      </w:r>
                    </w:p>
                    <w:p w:rsidR="006D1471" w:rsidRPr="00A55EF1" w:rsidRDefault="006D1471" w:rsidP="006D1471">
                      <w:pPr>
                        <w:pStyle w:val="Fillertextcopy"/>
                      </w:pPr>
                    </w:p>
                    <w:p w:rsidR="006D1471" w:rsidRPr="00A55EF1" w:rsidRDefault="006D1471" w:rsidP="006D1471">
                      <w:pPr>
                        <w:pStyle w:val="Fillertextcopy"/>
                      </w:pPr>
                      <w:r w:rsidRPr="00A55EF1">
                        <w:t xml:space="preserve">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Continue proposal text here. </w:t>
                      </w:r>
                    </w:p>
                    <w:p w:rsidR="006D1471" w:rsidRPr="00A55EF1" w:rsidRDefault="006D1471" w:rsidP="006D1471">
                      <w:pPr>
                        <w:pStyle w:val="Fillertextcopy"/>
                      </w:pPr>
                    </w:p>
                    <w:p w:rsidR="006D1471" w:rsidRPr="00A55EF1" w:rsidRDefault="006D1471" w:rsidP="006D1471">
                      <w:pPr>
                        <w:pStyle w:val="Fillertextcopy"/>
                      </w:pPr>
                    </w:p>
                  </w:txbxContent>
                </v:textbox>
              </v:shape>
            </w:pict>
          </mc:Fallback>
        </mc:AlternateContent>
      </w:r>
      <w:r>
        <w:rPr>
          <w:noProof/>
          <w:szCs w:val="20"/>
          <w:lang w:bidi="si-LK"/>
        </w:rPr>
        <mc:AlternateContent>
          <mc:Choice Requires="wps">
            <w:drawing>
              <wp:anchor distT="0" distB="0" distL="114300" distR="114300" simplePos="0" relativeHeight="251641344" behindDoc="0" locked="0" layoutInCell="1" allowOverlap="1">
                <wp:simplePos x="0" y="0"/>
                <wp:positionH relativeFrom="column">
                  <wp:posOffset>2337435</wp:posOffset>
                </wp:positionH>
                <wp:positionV relativeFrom="paragraph">
                  <wp:posOffset>-9119870</wp:posOffset>
                </wp:positionV>
                <wp:extent cx="2193290" cy="1000760"/>
                <wp:effectExtent l="3810" t="0" r="3175" b="3810"/>
                <wp:wrapNone/>
                <wp:docPr id="17"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3290" cy="1000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D1471" w:rsidRPr="00390176" w:rsidRDefault="006D1471" w:rsidP="006D1471">
                            <w:pPr>
                              <w:pStyle w:val="BodyText2"/>
                              <w:spacing w:line="160" w:lineRule="exact"/>
                              <w:ind w:left="720" w:hanging="720"/>
                              <w:rPr>
                                <w:color w:val="6C6361"/>
                                <w:sz w:val="16"/>
                              </w:rPr>
                            </w:pPr>
                          </w:p>
                          <w:p w:rsidR="006D1471" w:rsidRPr="00390176" w:rsidRDefault="006D1471" w:rsidP="006D1471">
                            <w:pPr>
                              <w:pStyle w:val="BodyText2"/>
                              <w:spacing w:line="160" w:lineRule="exact"/>
                              <w:ind w:left="720" w:hanging="720"/>
                              <w:jc w:val="left"/>
                              <w:rPr>
                                <w:color w:val="6C6361"/>
                                <w:sz w:val="16"/>
                              </w:rPr>
                            </w:pPr>
                          </w:p>
                          <w:p w:rsidR="006D1471" w:rsidRPr="00390176" w:rsidRDefault="006D1471" w:rsidP="006D1471">
                            <w:pPr>
                              <w:pStyle w:val="BodyText2"/>
                              <w:spacing w:line="160" w:lineRule="exact"/>
                              <w:ind w:left="720" w:hanging="720"/>
                              <w:jc w:val="left"/>
                              <w:rPr>
                                <w:color w:val="6C6361"/>
                                <w:sz w:val="16"/>
                              </w:rPr>
                            </w:pPr>
                          </w:p>
                          <w:p w:rsidR="006D1471" w:rsidRPr="006819EA" w:rsidRDefault="006D1471" w:rsidP="006D1471">
                            <w:pPr>
                              <w:pStyle w:val="BodyText2"/>
                              <w:spacing w:line="240" w:lineRule="exact"/>
                              <w:ind w:left="720" w:hanging="720"/>
                              <w:jc w:val="left"/>
                              <w:rPr>
                                <w:b w:val="0"/>
                                <w:color w:val="auto"/>
                                <w:sz w:val="20"/>
                              </w:rPr>
                            </w:pPr>
                            <w:r w:rsidRPr="006819EA">
                              <w:rPr>
                                <w:b w:val="0"/>
                                <w:color w:val="auto"/>
                                <w:sz w:val="20"/>
                              </w:rPr>
                              <w:t xml:space="preserve">Place logo </w:t>
                            </w:r>
                          </w:p>
                          <w:p w:rsidR="006D1471" w:rsidRPr="006819EA" w:rsidRDefault="006D1471" w:rsidP="006D1471">
                            <w:pPr>
                              <w:pStyle w:val="BodyText2"/>
                              <w:spacing w:line="240" w:lineRule="exact"/>
                              <w:ind w:left="720" w:hanging="720"/>
                              <w:jc w:val="left"/>
                              <w:rPr>
                                <w:b w:val="0"/>
                                <w:color w:val="auto"/>
                                <w:sz w:val="20"/>
                              </w:rPr>
                            </w:pPr>
                            <w:r w:rsidRPr="006819EA">
                              <w:rPr>
                                <w:b w:val="0"/>
                                <w:color w:val="auto"/>
                                <w:sz w:val="20"/>
                              </w:rPr>
                              <w:t>or logotype here,</w:t>
                            </w:r>
                          </w:p>
                          <w:p w:rsidR="006D1471" w:rsidRPr="006819EA" w:rsidRDefault="006D1471" w:rsidP="006D1471">
                            <w:pPr>
                              <w:pStyle w:val="BodyText2"/>
                              <w:spacing w:line="240" w:lineRule="exact"/>
                              <w:ind w:left="720" w:hanging="720"/>
                              <w:jc w:val="left"/>
                              <w:rPr>
                                <w:b w:val="0"/>
                                <w:color w:val="auto"/>
                                <w:sz w:val="20"/>
                              </w:rPr>
                            </w:pPr>
                            <w:r w:rsidRPr="006819EA">
                              <w:rPr>
                                <w:b w:val="0"/>
                                <w:color w:val="auto"/>
                                <w:sz w:val="20"/>
                              </w:rPr>
                              <w:t>otherwise</w:t>
                            </w:r>
                          </w:p>
                          <w:p w:rsidR="006D1471" w:rsidRPr="006819EA" w:rsidRDefault="006D1471" w:rsidP="006D1471">
                            <w:pPr>
                              <w:pStyle w:val="BodyText2"/>
                              <w:spacing w:line="240" w:lineRule="exact"/>
                              <w:ind w:left="720" w:hanging="720"/>
                              <w:jc w:val="left"/>
                              <w:rPr>
                                <w:b w:val="0"/>
                                <w:color w:val="auto"/>
                                <w:sz w:val="20"/>
                              </w:rPr>
                            </w:pPr>
                            <w:r w:rsidRPr="006819EA">
                              <w:rPr>
                                <w:b w:val="0"/>
                                <w:color w:val="auto"/>
                                <w:sz w:val="20"/>
                              </w:rPr>
                              <w:t>delete this.</w:t>
                            </w:r>
                          </w:p>
                          <w:p w:rsidR="006D1471" w:rsidRPr="00390176" w:rsidRDefault="006D1471" w:rsidP="006D1471">
                            <w:pPr>
                              <w:rPr>
                                <w:color w:val="6C636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33" type="#_x0000_t202" style="position:absolute;margin-left:184.05pt;margin-top:-718.1pt;width:172.7pt;height:78.8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" filled="f" stroked="f" strokeweight=".25pt">
                <v:textbox>
                  <w:txbxContent>
                    <w:p w:rsidR="006D1471" w:rsidRPr="00390176" w:rsidRDefault="006D1471" w:rsidP="006D1471">
                      <w:pPr>
                        <w:pStyle w:val="BodyText2"/>
                        <w:spacing w:line="160" w:lineRule="exact"/>
                        <w:ind w:left="720" w:hanging="720"/>
                        <w:rPr>
                          <w:color w:val="6C6361"/>
                          <w:sz w:val="16"/>
                        </w:rPr>
                      </w:pPr>
                    </w:p>
                    <w:p w:rsidR="006D1471" w:rsidRPr="00390176" w:rsidRDefault="006D1471" w:rsidP="006D1471">
                      <w:pPr>
                        <w:pStyle w:val="BodyText2"/>
                        <w:spacing w:line="160" w:lineRule="exact"/>
                        <w:ind w:left="720" w:hanging="720"/>
                        <w:jc w:val="left"/>
                        <w:rPr>
                          <w:color w:val="6C6361"/>
                          <w:sz w:val="16"/>
                        </w:rPr>
                      </w:pPr>
                    </w:p>
                    <w:p w:rsidR="006D1471" w:rsidRPr="00390176" w:rsidRDefault="006D1471" w:rsidP="006D1471">
                      <w:pPr>
                        <w:pStyle w:val="BodyText2"/>
                        <w:spacing w:line="160" w:lineRule="exact"/>
                        <w:ind w:left="720" w:hanging="720"/>
                        <w:jc w:val="left"/>
                        <w:rPr>
                          <w:color w:val="6C6361"/>
                          <w:sz w:val="16"/>
                        </w:rPr>
                      </w:pPr>
                    </w:p>
                    <w:p w:rsidR="006D1471" w:rsidRPr="006819EA" w:rsidRDefault="006D1471" w:rsidP="006D1471">
                      <w:pPr>
                        <w:pStyle w:val="BodyText2"/>
                        <w:spacing w:line="240" w:lineRule="exact"/>
                        <w:ind w:left="720" w:hanging="720"/>
                        <w:jc w:val="left"/>
                        <w:rPr>
                          <w:b w:val="0"/>
                          <w:color w:val="auto"/>
                          <w:sz w:val="20"/>
                        </w:rPr>
                      </w:pPr>
                      <w:r w:rsidRPr="006819EA">
                        <w:rPr>
                          <w:b w:val="0"/>
                          <w:color w:val="auto"/>
                          <w:sz w:val="20"/>
                        </w:rPr>
                        <w:t xml:space="preserve">Place logo </w:t>
                      </w:r>
                    </w:p>
                    <w:p w:rsidR="006D1471" w:rsidRPr="006819EA" w:rsidRDefault="006D1471" w:rsidP="006D1471">
                      <w:pPr>
                        <w:pStyle w:val="BodyText2"/>
                        <w:spacing w:line="240" w:lineRule="exact"/>
                        <w:ind w:left="720" w:hanging="720"/>
                        <w:jc w:val="left"/>
                        <w:rPr>
                          <w:b w:val="0"/>
                          <w:color w:val="auto"/>
                          <w:sz w:val="20"/>
                        </w:rPr>
                      </w:pPr>
                      <w:r w:rsidRPr="006819EA">
                        <w:rPr>
                          <w:b w:val="0"/>
                          <w:color w:val="auto"/>
                          <w:sz w:val="20"/>
                        </w:rPr>
                        <w:t>or logotype here,</w:t>
                      </w:r>
                    </w:p>
                    <w:p w:rsidR="006D1471" w:rsidRPr="006819EA" w:rsidRDefault="006D1471" w:rsidP="006D1471">
                      <w:pPr>
                        <w:pStyle w:val="BodyText2"/>
                        <w:spacing w:line="240" w:lineRule="exact"/>
                        <w:ind w:left="720" w:hanging="720"/>
                        <w:jc w:val="left"/>
                        <w:rPr>
                          <w:b w:val="0"/>
                          <w:color w:val="auto"/>
                          <w:sz w:val="20"/>
                        </w:rPr>
                      </w:pPr>
                      <w:r w:rsidRPr="006819EA">
                        <w:rPr>
                          <w:b w:val="0"/>
                          <w:color w:val="auto"/>
                          <w:sz w:val="20"/>
                        </w:rPr>
                        <w:t>otherwise</w:t>
                      </w:r>
                    </w:p>
                    <w:p w:rsidR="006D1471" w:rsidRPr="006819EA" w:rsidRDefault="006D1471" w:rsidP="006D1471">
                      <w:pPr>
                        <w:pStyle w:val="BodyText2"/>
                        <w:spacing w:line="240" w:lineRule="exact"/>
                        <w:ind w:left="720" w:hanging="720"/>
                        <w:jc w:val="left"/>
                        <w:rPr>
                          <w:b w:val="0"/>
                          <w:color w:val="auto"/>
                          <w:sz w:val="20"/>
                        </w:rPr>
                      </w:pPr>
                      <w:r w:rsidRPr="006819EA">
                        <w:rPr>
                          <w:b w:val="0"/>
                          <w:color w:val="auto"/>
                          <w:sz w:val="20"/>
                        </w:rPr>
                        <w:t>delete this.</w:t>
                      </w:r>
                    </w:p>
                    <w:p w:rsidR="006D1471" w:rsidRPr="00390176" w:rsidRDefault="006D1471" w:rsidP="006D1471">
                      <w:pPr>
                        <w:rPr>
                          <w:color w:val="6C6361"/>
                        </w:rPr>
                      </w:pPr>
                    </w:p>
                  </w:txbxContent>
                </v:textbox>
              </v:shape>
            </w:pict>
          </mc:Fallback>
        </mc:AlternateContent>
      </w:r>
      <w:r>
        <w:rPr>
          <w:noProof/>
          <w:szCs w:val="20"/>
          <w:lang w:bidi="si-LK"/>
        </w:rPr>
        <mc:AlternateContent>
          <mc:Choice Requires="wps">
            <w:drawing>
              <wp:anchor distT="0" distB="0" distL="114300" distR="114300" simplePos="0" relativeHeight="251640320" behindDoc="0" locked="0" layoutInCell="1" allowOverlap="1">
                <wp:simplePos x="0" y="0"/>
                <wp:positionH relativeFrom="column">
                  <wp:posOffset>4521835</wp:posOffset>
                </wp:positionH>
                <wp:positionV relativeFrom="paragraph">
                  <wp:posOffset>-2617470</wp:posOffset>
                </wp:positionV>
                <wp:extent cx="2146300" cy="1334770"/>
                <wp:effectExtent l="0" t="1905" r="0" b="0"/>
                <wp:wrapNone/>
                <wp:docPr id="16"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6300" cy="1334770"/>
                        </a:xfrm>
                        <a:prstGeom prst="rect">
                          <a:avLst/>
                        </a:prstGeom>
                        <a:solidFill>
                          <a:srgbClr val="C0C0C0"/>
                        </a:solidFill>
                        <a:ln>
                          <a:noFill/>
                        </a:ln>
                        <a:extLst>
                          <a:ext uri="{91240B29-F687-4F45-9708-019B960494DF}">
                            <a14:hiddenLine xmlns:a14="http://schemas.microsoft.com/office/drawing/2010/main" w="50800">
                              <a:solidFill>
                                <a:srgbClr val="FFFFFF"/>
                              </a:solidFill>
                              <a:miter lim="800000"/>
                              <a:headEnd/>
                              <a:tailEnd/>
                            </a14:hiddenLine>
                          </a:ext>
                        </a:extLst>
                      </wps:spPr>
                      <wps:txbx>
                        <w:txbxContent>
                          <w:p w:rsidR="006D1471" w:rsidRPr="00827E81" w:rsidRDefault="006D1471">
                            <w:pPr>
                              <w:rPr>
                                <w:color w:val="333333"/>
                                <w:sz w:val="20"/>
                              </w:rPr>
                            </w:pPr>
                          </w:p>
                          <w:p w:rsidR="006D1471" w:rsidRPr="00827E81" w:rsidRDefault="006D1471">
                            <w:pPr>
                              <w:rPr>
                                <w:color w:val="333333"/>
                                <w:sz w:val="20"/>
                              </w:rPr>
                            </w:pPr>
                          </w:p>
                          <w:p w:rsidR="006D1471" w:rsidRPr="00827E81" w:rsidRDefault="006D1471">
                            <w:pPr>
                              <w:rPr>
                                <w:color w:val="333333"/>
                                <w:sz w:val="20"/>
                              </w:rPr>
                            </w:pPr>
                          </w:p>
                          <w:p w:rsidR="006D1471" w:rsidRPr="00827E81" w:rsidRDefault="006D1471" w:rsidP="006D1471">
                            <w:pPr>
                              <w:jc w:val="center"/>
                              <w:rPr>
                                <w:color w:val="333333"/>
                                <w:sz w:val="20"/>
                              </w:rPr>
                            </w:pPr>
                          </w:p>
                          <w:p w:rsidR="006D1471" w:rsidRPr="009366A9" w:rsidRDefault="006D1471" w:rsidP="006D1471">
                            <w:pPr>
                              <w:tabs>
                                <w:tab w:val="left" w:pos="-180"/>
                              </w:tabs>
                            </w:pPr>
                            <w:r w:rsidRPr="00827E81">
                              <w:rPr>
                                <w:color w:val="333333"/>
                                <w:sz w:val="20"/>
                              </w:rPr>
                              <w:t xml:space="preserve">   </w:t>
                            </w:r>
                            <w:r w:rsidRPr="009366A9">
                              <w:rPr>
                                <w:sz w:val="20"/>
                              </w:rPr>
                              <w:t xml:space="preserve"> Delete text and place photo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34" type="#_x0000_t202" style="position:absolute;margin-left:356.05pt;margin-top:-206.1pt;width:169pt;height:105.1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" fillcolor="silver" stroked="f" strokecolor="white" strokeweight="4pt">
                <v:textbox>
                  <w:txbxContent>
                    <w:p w:rsidR="006D1471" w:rsidRPr="00827E81" w:rsidRDefault="006D1471">
                      <w:pPr>
                        <w:rPr>
                          <w:color w:val="333333"/>
                          <w:sz w:val="20"/>
                        </w:rPr>
                      </w:pPr>
                    </w:p>
                    <w:p w:rsidR="006D1471" w:rsidRPr="00827E81" w:rsidRDefault="006D1471">
                      <w:pPr>
                        <w:rPr>
                          <w:color w:val="333333"/>
                          <w:sz w:val="20"/>
                        </w:rPr>
                      </w:pPr>
                    </w:p>
                    <w:p w:rsidR="006D1471" w:rsidRPr="00827E81" w:rsidRDefault="006D1471">
                      <w:pPr>
                        <w:rPr>
                          <w:color w:val="333333"/>
                          <w:sz w:val="20"/>
                        </w:rPr>
                      </w:pPr>
                    </w:p>
                    <w:p w:rsidR="006D1471" w:rsidRPr="00827E81" w:rsidRDefault="006D1471" w:rsidP="006D1471">
                      <w:pPr>
                        <w:jc w:val="center"/>
                        <w:rPr>
                          <w:color w:val="333333"/>
                          <w:sz w:val="20"/>
                        </w:rPr>
                      </w:pPr>
                    </w:p>
                    <w:p w:rsidR="006D1471" w:rsidRPr="009366A9" w:rsidRDefault="006D1471" w:rsidP="006D1471">
                      <w:pPr>
                        <w:tabs>
                          <w:tab w:val="left" w:pos="-180"/>
                        </w:tabs>
                      </w:pPr>
                      <w:r w:rsidRPr="00827E81">
                        <w:rPr>
                          <w:color w:val="333333"/>
                          <w:sz w:val="20"/>
                        </w:rPr>
                        <w:t xml:space="preserve">   </w:t>
                      </w:r>
                      <w:r w:rsidRPr="009366A9">
                        <w:rPr>
                          <w:sz w:val="20"/>
                        </w:rPr>
                        <w:t xml:space="preserve"> Delete text and place photo here.</w:t>
                      </w:r>
                    </w:p>
                  </w:txbxContent>
                </v:textbox>
              </v:shape>
            </w:pict>
          </mc:Fallback>
        </mc:AlternateContent>
      </w:r>
      <w:r>
        <w:rPr>
          <w:noProof/>
          <w:szCs w:val="20"/>
          <w:lang w:bidi="si-LK"/>
        </w:rPr>
        <mc:AlternateContent>
          <mc:Choice Requires="wps">
            <w:drawing>
              <wp:anchor distT="0" distB="0" distL="114300" distR="114300" simplePos="0" relativeHeight="251639296" behindDoc="0" locked="0" layoutInCell="1" allowOverlap="1">
                <wp:simplePos x="0" y="0"/>
                <wp:positionH relativeFrom="column">
                  <wp:posOffset>2291080</wp:posOffset>
                </wp:positionH>
                <wp:positionV relativeFrom="paragraph">
                  <wp:posOffset>-2620645</wp:posOffset>
                </wp:positionV>
                <wp:extent cx="2146300" cy="1334770"/>
                <wp:effectExtent l="0" t="0" r="1270" b="0"/>
                <wp:wrapNone/>
                <wp:docPr id="15"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6300" cy="1334770"/>
                        </a:xfrm>
                        <a:prstGeom prst="rect">
                          <a:avLst/>
                        </a:prstGeom>
                        <a:solidFill>
                          <a:srgbClr val="C0C0C0"/>
                        </a:solidFill>
                        <a:ln>
                          <a:noFill/>
                        </a:ln>
                        <a:extLst>
                          <a:ext uri="{91240B29-F687-4F45-9708-019B960494DF}">
                            <a14:hiddenLine xmlns:a14="http://schemas.microsoft.com/office/drawing/2010/main" w="50800">
                              <a:solidFill>
                                <a:srgbClr val="FFFFFF"/>
                              </a:solidFill>
                              <a:miter lim="800000"/>
                              <a:headEnd/>
                              <a:tailEnd/>
                            </a14:hiddenLine>
                          </a:ext>
                        </a:extLst>
                      </wps:spPr>
                      <wps:txbx>
                        <w:txbxContent>
                          <w:p w:rsidR="006D1471" w:rsidRPr="00827E81" w:rsidRDefault="006D1471">
                            <w:pPr>
                              <w:rPr>
                                <w:color w:val="333333"/>
                                <w:sz w:val="20"/>
                              </w:rPr>
                            </w:pPr>
                          </w:p>
                          <w:p w:rsidR="006D1471" w:rsidRPr="00827E81" w:rsidRDefault="006D1471">
                            <w:pPr>
                              <w:rPr>
                                <w:color w:val="333333"/>
                                <w:sz w:val="20"/>
                              </w:rPr>
                            </w:pPr>
                          </w:p>
                          <w:p w:rsidR="006D1471" w:rsidRPr="00827E81" w:rsidRDefault="006D1471">
                            <w:pPr>
                              <w:rPr>
                                <w:color w:val="333333"/>
                                <w:sz w:val="20"/>
                              </w:rPr>
                            </w:pPr>
                          </w:p>
                          <w:p w:rsidR="006D1471" w:rsidRPr="00827E81" w:rsidRDefault="006D1471" w:rsidP="006D1471">
                            <w:pPr>
                              <w:jc w:val="center"/>
                              <w:rPr>
                                <w:color w:val="333333"/>
                                <w:sz w:val="20"/>
                              </w:rPr>
                            </w:pPr>
                          </w:p>
                          <w:p w:rsidR="006D1471" w:rsidRPr="009366A9" w:rsidRDefault="006D1471" w:rsidP="006D1471">
                            <w:pPr>
                              <w:tabs>
                                <w:tab w:val="left" w:pos="-180"/>
                              </w:tabs>
                            </w:pPr>
                            <w:r w:rsidRPr="00827E81">
                              <w:rPr>
                                <w:color w:val="333333"/>
                                <w:sz w:val="20"/>
                              </w:rPr>
                              <w:t xml:space="preserve">    </w:t>
                            </w:r>
                            <w:r w:rsidRPr="009366A9">
                              <w:rPr>
                                <w:sz w:val="20"/>
                              </w:rPr>
                              <w:t>Delete text and place photo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35" type="#_x0000_t202" style="position:absolute;margin-left:180.4pt;margin-top:-206.35pt;width:169pt;height:105.1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" fillcolor="silver" stroked="f" strokecolor="white" strokeweight="4pt">
                <v:textbox>
                  <w:txbxContent>
                    <w:p w:rsidR="006D1471" w:rsidRPr="00827E81" w:rsidRDefault="006D1471">
                      <w:pPr>
                        <w:rPr>
                          <w:color w:val="333333"/>
                          <w:sz w:val="20"/>
                        </w:rPr>
                      </w:pPr>
                    </w:p>
                    <w:p w:rsidR="006D1471" w:rsidRPr="00827E81" w:rsidRDefault="006D1471">
                      <w:pPr>
                        <w:rPr>
                          <w:color w:val="333333"/>
                          <w:sz w:val="20"/>
                        </w:rPr>
                      </w:pPr>
                    </w:p>
                    <w:p w:rsidR="006D1471" w:rsidRPr="00827E81" w:rsidRDefault="006D1471">
                      <w:pPr>
                        <w:rPr>
                          <w:color w:val="333333"/>
                          <w:sz w:val="20"/>
                        </w:rPr>
                      </w:pPr>
                    </w:p>
                    <w:p w:rsidR="006D1471" w:rsidRPr="00827E81" w:rsidRDefault="006D1471" w:rsidP="006D1471">
                      <w:pPr>
                        <w:jc w:val="center"/>
                        <w:rPr>
                          <w:color w:val="333333"/>
                          <w:sz w:val="20"/>
                        </w:rPr>
                      </w:pPr>
                    </w:p>
                    <w:p w:rsidR="006D1471" w:rsidRPr="009366A9" w:rsidRDefault="006D1471" w:rsidP="006D1471">
                      <w:pPr>
                        <w:tabs>
                          <w:tab w:val="left" w:pos="-180"/>
                        </w:tabs>
                      </w:pPr>
                      <w:r w:rsidRPr="00827E81">
                        <w:rPr>
                          <w:color w:val="333333"/>
                          <w:sz w:val="20"/>
                        </w:rPr>
                        <w:t xml:space="preserve">    </w:t>
                      </w:r>
                      <w:r w:rsidRPr="009366A9">
                        <w:rPr>
                          <w:sz w:val="20"/>
                        </w:rPr>
                        <w:t>Delete text and place photo here.</w:t>
                      </w:r>
                    </w:p>
                  </w:txbxContent>
                </v:textbox>
              </v:shape>
            </w:pict>
          </mc:Fallback>
        </mc:AlternateContent>
      </w:r>
      <w:r>
        <w:rPr>
          <w:noProof/>
          <w:szCs w:val="20"/>
          <w:lang w:bidi="si-LK"/>
        </w:rPr>
        <mc:AlternateContent>
          <mc:Choice Requires="wps">
            <w:drawing>
              <wp:anchor distT="0" distB="0" distL="114300" distR="114300" simplePos="0" relativeHeight="251638272" behindDoc="0" locked="0" layoutInCell="1" allowOverlap="1">
                <wp:simplePos x="0" y="0"/>
                <wp:positionH relativeFrom="column">
                  <wp:posOffset>203835</wp:posOffset>
                </wp:positionH>
                <wp:positionV relativeFrom="paragraph">
                  <wp:posOffset>-1739900</wp:posOffset>
                </wp:positionV>
                <wp:extent cx="1828800" cy="994410"/>
                <wp:effectExtent l="3810" t="3175" r="0" b="2540"/>
                <wp:wrapNone/>
                <wp:docPr id="1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994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1471" w:rsidRPr="00781D04" w:rsidRDefault="006D1471" w:rsidP="006D1471">
                            <w:pPr>
                              <w:jc w:val="center"/>
                              <w:rPr>
                                <w:color w:val="EBE8DB"/>
                                <w:sz w:val="44"/>
                              </w:rPr>
                            </w:pPr>
                            <w:r w:rsidRPr="00781D04">
                              <w:rPr>
                                <w:color w:val="EBE8DB"/>
                                <w:sz w:val="44"/>
                              </w:rPr>
                              <w:t>company</w:t>
                            </w:r>
                          </w:p>
                          <w:p w:rsidR="006D1471" w:rsidRPr="00781D04" w:rsidRDefault="006D1471" w:rsidP="006D1471">
                            <w:pPr>
                              <w:jc w:val="center"/>
                              <w:rPr>
                                <w:color w:val="EBE8DB"/>
                                <w:sz w:val="44"/>
                              </w:rPr>
                            </w:pPr>
                            <w:r w:rsidRPr="00781D04">
                              <w:rPr>
                                <w:color w:val="EBE8DB"/>
                                <w:sz w:val="44"/>
                              </w:rP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36" type="#_x0000_t202" style="position:absolute;margin-left:16.05pt;margin-top:-137pt;width:2in;height:78.3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O9SuQIAAMM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" filled="f" stroked="f">
                <v:textbox>
                  <w:txbxContent>
                    <w:p w:rsidR="006D1471" w:rsidRPr="00781D04" w:rsidRDefault="006D1471" w:rsidP="006D1471">
                      <w:pPr>
                        <w:jc w:val="center"/>
                        <w:rPr>
                          <w:color w:val="EBE8DB"/>
                          <w:sz w:val="44"/>
                        </w:rPr>
                      </w:pPr>
                      <w:r w:rsidRPr="00781D04">
                        <w:rPr>
                          <w:color w:val="EBE8DB"/>
                          <w:sz w:val="44"/>
                        </w:rPr>
                        <w:t>company</w:t>
                      </w:r>
                    </w:p>
                    <w:p w:rsidR="006D1471" w:rsidRPr="00781D04" w:rsidRDefault="006D1471" w:rsidP="006D1471">
                      <w:pPr>
                        <w:jc w:val="center"/>
                        <w:rPr>
                          <w:color w:val="EBE8DB"/>
                          <w:sz w:val="44"/>
                        </w:rPr>
                      </w:pPr>
                      <w:r w:rsidRPr="00781D04">
                        <w:rPr>
                          <w:color w:val="EBE8DB"/>
                          <w:sz w:val="44"/>
                        </w:rPr>
                        <w:t>name</w:t>
                      </w:r>
                    </w:p>
                  </w:txbxContent>
                </v:textbox>
              </v:shape>
            </w:pict>
          </mc:Fallback>
        </mc:AlternateContent>
      </w:r>
      <w:r>
        <w:rPr>
          <w:noProof/>
          <w:szCs w:val="20"/>
          <w:lang w:bidi="si-LK"/>
        </w:rPr>
        <mc:AlternateContent>
          <mc:Choice Requires="wps">
            <w:drawing>
              <wp:anchor distT="0" distB="0" distL="114300" distR="114300" simplePos="0" relativeHeight="251644416" behindDoc="0" locked="0" layoutInCell="1" allowOverlap="1">
                <wp:simplePos x="0" y="0"/>
                <wp:positionH relativeFrom="column">
                  <wp:posOffset>1969135</wp:posOffset>
                </wp:positionH>
                <wp:positionV relativeFrom="paragraph">
                  <wp:posOffset>-7833360</wp:posOffset>
                </wp:positionV>
                <wp:extent cx="4762500" cy="4114800"/>
                <wp:effectExtent l="0" t="0" r="2540" b="3810"/>
                <wp:wrapNone/>
                <wp:docPr id="13"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411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748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0A0" w:firstRow="1" w:lastRow="0" w:firstColumn="1" w:lastColumn="0" w:noHBand="0" w:noVBand="0"/>
                            </w:tblPr>
                            <w:tblGrid>
                              <w:gridCol w:w="1078"/>
                              <w:gridCol w:w="1126"/>
                              <w:gridCol w:w="1057"/>
                              <w:gridCol w:w="1126"/>
                              <w:gridCol w:w="1068"/>
                              <w:gridCol w:w="976"/>
                              <w:gridCol w:w="1057"/>
                            </w:tblGrid>
                            <w:tr w:rsidR="006D1471" w:rsidRPr="006D1471" w:rsidTr="006D1471">
                              <w:trPr>
                                <w:cantSplit/>
                                <w:trHeight w:hRule="exact" w:val="864"/>
                              </w:trPr>
                              <w:tc>
                                <w:tcPr>
                                  <w:tcW w:w="1078" w:type="dxa"/>
                                  <w:tcBorders>
                                    <w:top w:val="nil"/>
                                    <w:left w:val="nil"/>
                                    <w:bottom w:val="nil"/>
                                    <w:right w:val="nil"/>
                                  </w:tcBorders>
                                  <w:shd w:val="clear" w:color="auto" w:fill="auto"/>
                                  <w:vAlign w:val="center"/>
                                </w:tcPr>
                                <w:p w:rsidR="006D1471" w:rsidRPr="006D1471" w:rsidRDefault="006D1471" w:rsidP="006D1471">
                                  <w:pPr>
                                    <w:suppressOverlap/>
                                    <w:jc w:val="right"/>
                                    <w:rPr>
                                      <w:b/>
                                      <w:color w:val="375076"/>
                                      <w:sz w:val="34"/>
                                    </w:rPr>
                                  </w:pPr>
                                  <w:r w:rsidRPr="006D1471">
                                    <w:rPr>
                                      <w:rFonts w:ascii="Times" w:hAnsi="Times"/>
                                      <w:b/>
                                      <w:color w:val="375076"/>
                                      <w:sz w:val="34"/>
                                    </w:rPr>
                                    <w:t>S</w:t>
                                  </w: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b/>
                                      <w:color w:val="375076"/>
                                      <w:sz w:val="34"/>
                                    </w:rPr>
                                  </w:pPr>
                                  <w:r w:rsidRPr="006D1471">
                                    <w:rPr>
                                      <w:rFonts w:ascii="Times" w:hAnsi="Times"/>
                                      <w:b/>
                                      <w:color w:val="375076"/>
                                      <w:sz w:val="34"/>
                                    </w:rPr>
                                    <w:t>M</w:t>
                                  </w: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b/>
                                      <w:color w:val="375076"/>
                                      <w:sz w:val="34"/>
                                    </w:rPr>
                                  </w:pPr>
                                  <w:r w:rsidRPr="006D1471">
                                    <w:rPr>
                                      <w:rFonts w:ascii="Times" w:hAnsi="Times"/>
                                      <w:b/>
                                      <w:color w:val="375076"/>
                                      <w:sz w:val="34"/>
                                    </w:rPr>
                                    <w:t>T</w:t>
                                  </w: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b/>
                                      <w:color w:val="375076"/>
                                      <w:sz w:val="34"/>
                                    </w:rPr>
                                  </w:pPr>
                                  <w:r w:rsidRPr="006D1471">
                                    <w:rPr>
                                      <w:rFonts w:ascii="Times" w:hAnsi="Times"/>
                                      <w:b/>
                                      <w:color w:val="375076"/>
                                      <w:sz w:val="34"/>
                                    </w:rPr>
                                    <w:t>W</w:t>
                                  </w:r>
                                </w:p>
                              </w:tc>
                              <w:tc>
                                <w:tcPr>
                                  <w:tcW w:w="1068"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b/>
                                      <w:color w:val="375076"/>
                                      <w:sz w:val="34"/>
                                    </w:rPr>
                                  </w:pPr>
                                  <w:r w:rsidRPr="006D1471">
                                    <w:rPr>
                                      <w:rFonts w:ascii="Times" w:hAnsi="Times"/>
                                      <w:b/>
                                      <w:color w:val="375076"/>
                                      <w:sz w:val="34"/>
                                    </w:rPr>
                                    <w:t>T</w:t>
                                  </w:r>
                                </w:p>
                              </w:tc>
                              <w:tc>
                                <w:tcPr>
                                  <w:tcW w:w="97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b/>
                                      <w:color w:val="375076"/>
                                      <w:sz w:val="34"/>
                                    </w:rPr>
                                  </w:pPr>
                                  <w:r w:rsidRPr="006D1471">
                                    <w:rPr>
                                      <w:rFonts w:ascii="Times" w:hAnsi="Times"/>
                                      <w:b/>
                                      <w:color w:val="375076"/>
                                      <w:sz w:val="34"/>
                                    </w:rPr>
                                    <w:t>F</w:t>
                                  </w: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b/>
                                      <w:color w:val="375076"/>
                                      <w:sz w:val="34"/>
                                    </w:rPr>
                                  </w:pPr>
                                  <w:r w:rsidRPr="006D1471">
                                    <w:rPr>
                                      <w:rFonts w:ascii="Times" w:hAnsi="Times"/>
                                      <w:b/>
                                      <w:color w:val="375076"/>
                                      <w:sz w:val="34"/>
                                    </w:rPr>
                                    <w:t>S</w:t>
                                  </w:r>
                                </w:p>
                              </w:tc>
                            </w:tr>
                            <w:tr w:rsidR="006D1471" w:rsidRPr="006D1471" w:rsidTr="006D1471">
                              <w:trPr>
                                <w:cantSplit/>
                                <w:trHeight w:hRule="exact" w:val="893"/>
                              </w:trPr>
                              <w:tc>
                                <w:tcPr>
                                  <w:tcW w:w="1078" w:type="dxa"/>
                                  <w:tcBorders>
                                    <w:top w:val="nil"/>
                                    <w:left w:val="nil"/>
                                    <w:bottom w:val="nil"/>
                                    <w:right w:val="nil"/>
                                  </w:tcBorders>
                                  <w:shd w:val="clear" w:color="auto" w:fill="auto"/>
                                  <w:vAlign w:val="center"/>
                                </w:tcPr>
                                <w:p w:rsidR="006D1471" w:rsidRPr="006D1471" w:rsidRDefault="006D1471" w:rsidP="006D1471">
                                  <w:pPr>
                                    <w:suppressOverlap/>
                                    <w:jc w:val="right"/>
                                    <w:rPr>
                                      <w:color w:val="B3AA7E"/>
                                      <w:sz w:val="34"/>
                                    </w:rPr>
                                  </w:pPr>
                                  <w:r w:rsidRPr="006D1471">
                                    <w:rPr>
                                      <w:color w:val="B3AA7E"/>
                                      <w:sz w:val="34"/>
                                    </w:rPr>
                                    <w:t>1</w:t>
                                  </w: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color w:val="B3AA7E"/>
                                      <w:sz w:val="34"/>
                                    </w:rPr>
                                    <w:t>2</w:t>
                                  </w: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3</w:t>
                                  </w: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4</w:t>
                                  </w:r>
                                </w:p>
                              </w:tc>
                              <w:tc>
                                <w:tcPr>
                                  <w:tcW w:w="1068"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5</w:t>
                                  </w:r>
                                </w:p>
                              </w:tc>
                              <w:tc>
                                <w:tcPr>
                                  <w:tcW w:w="97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6</w:t>
                                  </w: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7</w:t>
                                  </w:r>
                                </w:p>
                              </w:tc>
                            </w:tr>
                            <w:tr w:rsidR="006D1471" w:rsidRPr="006D1471" w:rsidTr="006D1471">
                              <w:trPr>
                                <w:cantSplit/>
                                <w:trHeight w:hRule="exact" w:val="893"/>
                              </w:trPr>
                              <w:tc>
                                <w:tcPr>
                                  <w:tcW w:w="1078" w:type="dxa"/>
                                  <w:tcBorders>
                                    <w:top w:val="nil"/>
                                    <w:left w:val="nil"/>
                                    <w:bottom w:val="nil"/>
                                    <w:right w:val="nil"/>
                                  </w:tcBorders>
                                  <w:shd w:val="clear" w:color="auto" w:fill="auto"/>
                                  <w:vAlign w:val="center"/>
                                </w:tcPr>
                                <w:p w:rsidR="006D1471" w:rsidRPr="006D1471" w:rsidRDefault="006D1471" w:rsidP="006D1471">
                                  <w:pPr>
                                    <w:suppressOverlap/>
                                    <w:jc w:val="right"/>
                                    <w:rPr>
                                      <w:color w:val="B3AA7E"/>
                                      <w:sz w:val="34"/>
                                    </w:rPr>
                                  </w:pPr>
                                  <w:r w:rsidRPr="006D1471">
                                    <w:rPr>
                                      <w:rFonts w:ascii="Times" w:hAnsi="Times"/>
                                      <w:color w:val="B3AA7E"/>
                                      <w:sz w:val="34"/>
                                    </w:rPr>
                                    <w:t>8</w:t>
                                  </w: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9</w:t>
                                  </w: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10</w:t>
                                  </w: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11</w:t>
                                  </w:r>
                                </w:p>
                              </w:tc>
                              <w:tc>
                                <w:tcPr>
                                  <w:tcW w:w="1068"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12</w:t>
                                  </w:r>
                                </w:p>
                              </w:tc>
                              <w:tc>
                                <w:tcPr>
                                  <w:tcW w:w="97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13</w:t>
                                  </w: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14</w:t>
                                  </w:r>
                                </w:p>
                              </w:tc>
                            </w:tr>
                            <w:tr w:rsidR="006D1471" w:rsidRPr="006D1471" w:rsidTr="006D1471">
                              <w:trPr>
                                <w:cantSplit/>
                                <w:trHeight w:hRule="exact" w:val="893"/>
                              </w:trPr>
                              <w:tc>
                                <w:tcPr>
                                  <w:tcW w:w="1078" w:type="dxa"/>
                                  <w:tcBorders>
                                    <w:top w:val="nil"/>
                                    <w:left w:val="nil"/>
                                    <w:bottom w:val="nil"/>
                                    <w:right w:val="nil"/>
                                  </w:tcBorders>
                                  <w:shd w:val="clear" w:color="auto" w:fill="auto"/>
                                  <w:vAlign w:val="center"/>
                                </w:tcPr>
                                <w:p w:rsidR="006D1471" w:rsidRPr="006D1471" w:rsidRDefault="006D1471" w:rsidP="006D1471">
                                  <w:pPr>
                                    <w:suppressOverlap/>
                                    <w:jc w:val="right"/>
                                    <w:rPr>
                                      <w:color w:val="B3AA7E"/>
                                      <w:sz w:val="34"/>
                                    </w:rPr>
                                  </w:pPr>
                                  <w:r w:rsidRPr="006D1471">
                                    <w:rPr>
                                      <w:rFonts w:ascii="Times" w:hAnsi="Times"/>
                                      <w:color w:val="B3AA7E"/>
                                      <w:sz w:val="34"/>
                                    </w:rPr>
                                    <w:t>15</w:t>
                                  </w: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16</w:t>
                                  </w: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17</w:t>
                                  </w: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18</w:t>
                                  </w:r>
                                </w:p>
                              </w:tc>
                              <w:tc>
                                <w:tcPr>
                                  <w:tcW w:w="1068"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19</w:t>
                                  </w:r>
                                </w:p>
                              </w:tc>
                              <w:tc>
                                <w:tcPr>
                                  <w:tcW w:w="97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20</w:t>
                                  </w: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21</w:t>
                                  </w:r>
                                </w:p>
                              </w:tc>
                            </w:tr>
                            <w:tr w:rsidR="006D1471" w:rsidRPr="006D1471" w:rsidTr="006D1471">
                              <w:trPr>
                                <w:cantSplit/>
                                <w:trHeight w:hRule="exact" w:val="893"/>
                              </w:trPr>
                              <w:tc>
                                <w:tcPr>
                                  <w:tcW w:w="1078" w:type="dxa"/>
                                  <w:tcBorders>
                                    <w:top w:val="nil"/>
                                    <w:left w:val="nil"/>
                                    <w:bottom w:val="nil"/>
                                    <w:right w:val="nil"/>
                                  </w:tcBorders>
                                  <w:shd w:val="clear" w:color="auto" w:fill="auto"/>
                                  <w:vAlign w:val="center"/>
                                </w:tcPr>
                                <w:p w:rsidR="006D1471" w:rsidRPr="006D1471" w:rsidRDefault="006D1471" w:rsidP="006D1471">
                                  <w:pPr>
                                    <w:suppressOverlap/>
                                    <w:jc w:val="right"/>
                                    <w:rPr>
                                      <w:color w:val="B3AA7E"/>
                                      <w:sz w:val="34"/>
                                    </w:rPr>
                                  </w:pPr>
                                  <w:r w:rsidRPr="006D1471">
                                    <w:rPr>
                                      <w:rFonts w:ascii="Times" w:hAnsi="Times"/>
                                      <w:color w:val="B3AA7E"/>
                                      <w:sz w:val="34"/>
                                    </w:rPr>
                                    <w:t>22</w:t>
                                  </w: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23</w:t>
                                  </w: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24</w:t>
                                  </w: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25</w:t>
                                  </w:r>
                                </w:p>
                              </w:tc>
                              <w:tc>
                                <w:tcPr>
                                  <w:tcW w:w="1068"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26</w:t>
                                  </w:r>
                                </w:p>
                              </w:tc>
                              <w:tc>
                                <w:tcPr>
                                  <w:tcW w:w="97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27</w:t>
                                  </w: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28</w:t>
                                  </w:r>
                                </w:p>
                              </w:tc>
                            </w:tr>
                            <w:tr w:rsidR="006D1471" w:rsidRPr="006D1471" w:rsidTr="006D1471">
                              <w:trPr>
                                <w:cantSplit/>
                                <w:trHeight w:hRule="exact" w:val="893"/>
                              </w:trPr>
                              <w:tc>
                                <w:tcPr>
                                  <w:tcW w:w="1078" w:type="dxa"/>
                                  <w:tcBorders>
                                    <w:top w:val="nil"/>
                                    <w:left w:val="nil"/>
                                    <w:bottom w:val="nil"/>
                                    <w:right w:val="nil"/>
                                  </w:tcBorders>
                                  <w:shd w:val="clear" w:color="auto" w:fill="auto"/>
                                  <w:vAlign w:val="center"/>
                                </w:tcPr>
                                <w:p w:rsidR="006D1471" w:rsidRPr="006D1471" w:rsidRDefault="006D1471" w:rsidP="006D1471">
                                  <w:pPr>
                                    <w:suppressOverlap/>
                                    <w:jc w:val="right"/>
                                    <w:rPr>
                                      <w:color w:val="B3AA7E"/>
                                      <w:sz w:val="34"/>
                                    </w:rPr>
                                  </w:pPr>
                                  <w:r w:rsidRPr="006D1471">
                                    <w:rPr>
                                      <w:rFonts w:ascii="Times" w:hAnsi="Times"/>
                                      <w:color w:val="B3AA7E"/>
                                      <w:sz w:val="34"/>
                                    </w:rPr>
                                    <w:t>29</w:t>
                                  </w: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30</w:t>
                                  </w: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p>
                              </w:tc>
                              <w:tc>
                                <w:tcPr>
                                  <w:tcW w:w="1068"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p>
                              </w:tc>
                              <w:tc>
                                <w:tcPr>
                                  <w:tcW w:w="97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p>
                              </w:tc>
                            </w:tr>
                            <w:tr w:rsidR="006D1471" w:rsidRPr="006D1471" w:rsidTr="006D1471">
                              <w:trPr>
                                <w:cantSplit/>
                                <w:trHeight w:hRule="exact" w:val="893"/>
                              </w:trPr>
                              <w:tc>
                                <w:tcPr>
                                  <w:tcW w:w="1078" w:type="dxa"/>
                                  <w:tcBorders>
                                    <w:top w:val="nil"/>
                                    <w:left w:val="nil"/>
                                    <w:bottom w:val="nil"/>
                                    <w:right w:val="nil"/>
                                  </w:tcBorders>
                                  <w:shd w:val="clear" w:color="auto" w:fill="auto"/>
                                  <w:vAlign w:val="center"/>
                                </w:tcPr>
                                <w:p w:rsidR="006D1471" w:rsidRPr="006D1471" w:rsidRDefault="006D1471" w:rsidP="006D1471">
                                  <w:pPr>
                                    <w:suppressOverlap/>
                                    <w:jc w:val="right"/>
                                    <w:rPr>
                                      <w:rFonts w:ascii="Times" w:hAnsi="Times"/>
                                      <w:color w:val="B3AA7E"/>
                                      <w:sz w:val="34"/>
                                    </w:rPr>
                                  </w:pP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rFonts w:ascii="Times" w:hAnsi="Times"/>
                                      <w:color w:val="B3AA7E"/>
                                      <w:sz w:val="34"/>
                                    </w:rPr>
                                  </w:pP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rFonts w:ascii="Times" w:hAnsi="Times"/>
                                      <w:color w:val="B3AA7E"/>
                                      <w:sz w:val="34"/>
                                    </w:rPr>
                                  </w:pP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rFonts w:ascii="Times" w:hAnsi="Times"/>
                                      <w:color w:val="B3AA7E"/>
                                      <w:sz w:val="34"/>
                                    </w:rPr>
                                  </w:pPr>
                                </w:p>
                              </w:tc>
                              <w:tc>
                                <w:tcPr>
                                  <w:tcW w:w="1068"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rFonts w:ascii="Times" w:hAnsi="Times"/>
                                      <w:color w:val="B3AA7E"/>
                                      <w:sz w:val="34"/>
                                    </w:rPr>
                                  </w:pPr>
                                </w:p>
                              </w:tc>
                              <w:tc>
                                <w:tcPr>
                                  <w:tcW w:w="97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p>
                              </w:tc>
                            </w:tr>
                          </w:tbl>
                          <w:p w:rsidR="006D1471" w:rsidRDefault="006D1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8" o:spid="_x0000_s1037" type="#_x0000_t202" style="position:absolute;margin-left:155.05pt;margin-top:-616.8pt;width:375pt;height:32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" filled="f" stroked="f">
                <v:textbox>
                  <w:txbxContent>
                    <w:tbl>
                      <w:tblPr>
                        <w:tblOverlap w:val="never"/>
                        <w:tblW w:w="748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0A0" w:firstRow="1" w:lastRow="0" w:firstColumn="1" w:lastColumn="0" w:noHBand="0" w:noVBand="0"/>
                      </w:tblPr>
                      <w:tblGrid>
                        <w:gridCol w:w="1078"/>
                        <w:gridCol w:w="1126"/>
                        <w:gridCol w:w="1057"/>
                        <w:gridCol w:w="1126"/>
                        <w:gridCol w:w="1068"/>
                        <w:gridCol w:w="976"/>
                        <w:gridCol w:w="1057"/>
                      </w:tblGrid>
                      <w:tr w:rsidR="006D1471" w:rsidRPr="006D1471" w:rsidTr="006D1471">
                        <w:trPr>
                          <w:cantSplit/>
                          <w:trHeight w:hRule="exact" w:val="864"/>
                        </w:trPr>
                        <w:tc>
                          <w:tcPr>
                            <w:tcW w:w="1078" w:type="dxa"/>
                            <w:tcBorders>
                              <w:top w:val="nil"/>
                              <w:left w:val="nil"/>
                              <w:bottom w:val="nil"/>
                              <w:right w:val="nil"/>
                            </w:tcBorders>
                            <w:shd w:val="clear" w:color="auto" w:fill="auto"/>
                            <w:vAlign w:val="center"/>
                          </w:tcPr>
                          <w:p w:rsidR="006D1471" w:rsidRPr="006D1471" w:rsidRDefault="006D1471" w:rsidP="006D1471">
                            <w:pPr>
                              <w:suppressOverlap/>
                              <w:jc w:val="right"/>
                              <w:rPr>
                                <w:b/>
                                <w:color w:val="375076"/>
                                <w:sz w:val="34"/>
                              </w:rPr>
                            </w:pPr>
                            <w:r w:rsidRPr="006D1471">
                              <w:rPr>
                                <w:rFonts w:ascii="Times" w:hAnsi="Times"/>
                                <w:b/>
                                <w:color w:val="375076"/>
                                <w:sz w:val="34"/>
                              </w:rPr>
                              <w:t>S</w:t>
                            </w: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b/>
                                <w:color w:val="375076"/>
                                <w:sz w:val="34"/>
                              </w:rPr>
                            </w:pPr>
                            <w:r w:rsidRPr="006D1471">
                              <w:rPr>
                                <w:rFonts w:ascii="Times" w:hAnsi="Times"/>
                                <w:b/>
                                <w:color w:val="375076"/>
                                <w:sz w:val="34"/>
                              </w:rPr>
                              <w:t>M</w:t>
                            </w: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b/>
                                <w:color w:val="375076"/>
                                <w:sz w:val="34"/>
                              </w:rPr>
                            </w:pPr>
                            <w:r w:rsidRPr="006D1471">
                              <w:rPr>
                                <w:rFonts w:ascii="Times" w:hAnsi="Times"/>
                                <w:b/>
                                <w:color w:val="375076"/>
                                <w:sz w:val="34"/>
                              </w:rPr>
                              <w:t>T</w:t>
                            </w: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b/>
                                <w:color w:val="375076"/>
                                <w:sz w:val="34"/>
                              </w:rPr>
                            </w:pPr>
                            <w:r w:rsidRPr="006D1471">
                              <w:rPr>
                                <w:rFonts w:ascii="Times" w:hAnsi="Times"/>
                                <w:b/>
                                <w:color w:val="375076"/>
                                <w:sz w:val="34"/>
                              </w:rPr>
                              <w:t>W</w:t>
                            </w:r>
                          </w:p>
                        </w:tc>
                        <w:tc>
                          <w:tcPr>
                            <w:tcW w:w="1068"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b/>
                                <w:color w:val="375076"/>
                                <w:sz w:val="34"/>
                              </w:rPr>
                            </w:pPr>
                            <w:r w:rsidRPr="006D1471">
                              <w:rPr>
                                <w:rFonts w:ascii="Times" w:hAnsi="Times"/>
                                <w:b/>
                                <w:color w:val="375076"/>
                                <w:sz w:val="34"/>
                              </w:rPr>
                              <w:t>T</w:t>
                            </w:r>
                          </w:p>
                        </w:tc>
                        <w:tc>
                          <w:tcPr>
                            <w:tcW w:w="97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b/>
                                <w:color w:val="375076"/>
                                <w:sz w:val="34"/>
                              </w:rPr>
                            </w:pPr>
                            <w:r w:rsidRPr="006D1471">
                              <w:rPr>
                                <w:rFonts w:ascii="Times" w:hAnsi="Times"/>
                                <w:b/>
                                <w:color w:val="375076"/>
                                <w:sz w:val="34"/>
                              </w:rPr>
                              <w:t>F</w:t>
                            </w: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b/>
                                <w:color w:val="375076"/>
                                <w:sz w:val="34"/>
                              </w:rPr>
                            </w:pPr>
                            <w:r w:rsidRPr="006D1471">
                              <w:rPr>
                                <w:rFonts w:ascii="Times" w:hAnsi="Times"/>
                                <w:b/>
                                <w:color w:val="375076"/>
                                <w:sz w:val="34"/>
                              </w:rPr>
                              <w:t>S</w:t>
                            </w:r>
                          </w:p>
                        </w:tc>
                      </w:tr>
                      <w:tr w:rsidR="006D1471" w:rsidRPr="006D1471" w:rsidTr="006D1471">
                        <w:trPr>
                          <w:cantSplit/>
                          <w:trHeight w:hRule="exact" w:val="893"/>
                        </w:trPr>
                        <w:tc>
                          <w:tcPr>
                            <w:tcW w:w="1078" w:type="dxa"/>
                            <w:tcBorders>
                              <w:top w:val="nil"/>
                              <w:left w:val="nil"/>
                              <w:bottom w:val="nil"/>
                              <w:right w:val="nil"/>
                            </w:tcBorders>
                            <w:shd w:val="clear" w:color="auto" w:fill="auto"/>
                            <w:vAlign w:val="center"/>
                          </w:tcPr>
                          <w:p w:rsidR="006D1471" w:rsidRPr="006D1471" w:rsidRDefault="006D1471" w:rsidP="006D1471">
                            <w:pPr>
                              <w:suppressOverlap/>
                              <w:jc w:val="right"/>
                              <w:rPr>
                                <w:color w:val="B3AA7E"/>
                                <w:sz w:val="34"/>
                              </w:rPr>
                            </w:pPr>
                            <w:r w:rsidRPr="006D1471">
                              <w:rPr>
                                <w:color w:val="B3AA7E"/>
                                <w:sz w:val="34"/>
                              </w:rPr>
                              <w:t>1</w:t>
                            </w: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color w:val="B3AA7E"/>
                                <w:sz w:val="34"/>
                              </w:rPr>
                              <w:t>2</w:t>
                            </w: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3</w:t>
                            </w: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4</w:t>
                            </w:r>
                          </w:p>
                        </w:tc>
                        <w:tc>
                          <w:tcPr>
                            <w:tcW w:w="1068"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5</w:t>
                            </w:r>
                          </w:p>
                        </w:tc>
                        <w:tc>
                          <w:tcPr>
                            <w:tcW w:w="97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6</w:t>
                            </w: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7</w:t>
                            </w:r>
                          </w:p>
                        </w:tc>
                      </w:tr>
                      <w:tr w:rsidR="006D1471" w:rsidRPr="006D1471" w:rsidTr="006D1471">
                        <w:trPr>
                          <w:cantSplit/>
                          <w:trHeight w:hRule="exact" w:val="893"/>
                        </w:trPr>
                        <w:tc>
                          <w:tcPr>
                            <w:tcW w:w="1078" w:type="dxa"/>
                            <w:tcBorders>
                              <w:top w:val="nil"/>
                              <w:left w:val="nil"/>
                              <w:bottom w:val="nil"/>
                              <w:right w:val="nil"/>
                            </w:tcBorders>
                            <w:shd w:val="clear" w:color="auto" w:fill="auto"/>
                            <w:vAlign w:val="center"/>
                          </w:tcPr>
                          <w:p w:rsidR="006D1471" w:rsidRPr="006D1471" w:rsidRDefault="006D1471" w:rsidP="006D1471">
                            <w:pPr>
                              <w:suppressOverlap/>
                              <w:jc w:val="right"/>
                              <w:rPr>
                                <w:color w:val="B3AA7E"/>
                                <w:sz w:val="34"/>
                              </w:rPr>
                            </w:pPr>
                            <w:r w:rsidRPr="006D1471">
                              <w:rPr>
                                <w:rFonts w:ascii="Times" w:hAnsi="Times"/>
                                <w:color w:val="B3AA7E"/>
                                <w:sz w:val="34"/>
                              </w:rPr>
                              <w:t>8</w:t>
                            </w: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9</w:t>
                            </w: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10</w:t>
                            </w: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11</w:t>
                            </w:r>
                          </w:p>
                        </w:tc>
                        <w:tc>
                          <w:tcPr>
                            <w:tcW w:w="1068"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12</w:t>
                            </w:r>
                          </w:p>
                        </w:tc>
                        <w:tc>
                          <w:tcPr>
                            <w:tcW w:w="97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13</w:t>
                            </w: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14</w:t>
                            </w:r>
                          </w:p>
                        </w:tc>
                      </w:tr>
                      <w:tr w:rsidR="006D1471" w:rsidRPr="006D1471" w:rsidTr="006D1471">
                        <w:trPr>
                          <w:cantSplit/>
                          <w:trHeight w:hRule="exact" w:val="893"/>
                        </w:trPr>
                        <w:tc>
                          <w:tcPr>
                            <w:tcW w:w="1078" w:type="dxa"/>
                            <w:tcBorders>
                              <w:top w:val="nil"/>
                              <w:left w:val="nil"/>
                              <w:bottom w:val="nil"/>
                              <w:right w:val="nil"/>
                            </w:tcBorders>
                            <w:shd w:val="clear" w:color="auto" w:fill="auto"/>
                            <w:vAlign w:val="center"/>
                          </w:tcPr>
                          <w:p w:rsidR="006D1471" w:rsidRPr="006D1471" w:rsidRDefault="006D1471" w:rsidP="006D1471">
                            <w:pPr>
                              <w:suppressOverlap/>
                              <w:jc w:val="right"/>
                              <w:rPr>
                                <w:color w:val="B3AA7E"/>
                                <w:sz w:val="34"/>
                              </w:rPr>
                            </w:pPr>
                            <w:r w:rsidRPr="006D1471">
                              <w:rPr>
                                <w:rFonts w:ascii="Times" w:hAnsi="Times"/>
                                <w:color w:val="B3AA7E"/>
                                <w:sz w:val="34"/>
                              </w:rPr>
                              <w:t>15</w:t>
                            </w: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16</w:t>
                            </w: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17</w:t>
                            </w: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18</w:t>
                            </w:r>
                          </w:p>
                        </w:tc>
                        <w:tc>
                          <w:tcPr>
                            <w:tcW w:w="1068"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19</w:t>
                            </w:r>
                          </w:p>
                        </w:tc>
                        <w:tc>
                          <w:tcPr>
                            <w:tcW w:w="97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20</w:t>
                            </w: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21</w:t>
                            </w:r>
                          </w:p>
                        </w:tc>
                      </w:tr>
                      <w:tr w:rsidR="006D1471" w:rsidRPr="006D1471" w:rsidTr="006D1471">
                        <w:trPr>
                          <w:cantSplit/>
                          <w:trHeight w:hRule="exact" w:val="893"/>
                        </w:trPr>
                        <w:tc>
                          <w:tcPr>
                            <w:tcW w:w="1078" w:type="dxa"/>
                            <w:tcBorders>
                              <w:top w:val="nil"/>
                              <w:left w:val="nil"/>
                              <w:bottom w:val="nil"/>
                              <w:right w:val="nil"/>
                            </w:tcBorders>
                            <w:shd w:val="clear" w:color="auto" w:fill="auto"/>
                            <w:vAlign w:val="center"/>
                          </w:tcPr>
                          <w:p w:rsidR="006D1471" w:rsidRPr="006D1471" w:rsidRDefault="006D1471" w:rsidP="006D1471">
                            <w:pPr>
                              <w:suppressOverlap/>
                              <w:jc w:val="right"/>
                              <w:rPr>
                                <w:color w:val="B3AA7E"/>
                                <w:sz w:val="34"/>
                              </w:rPr>
                            </w:pPr>
                            <w:r w:rsidRPr="006D1471">
                              <w:rPr>
                                <w:rFonts w:ascii="Times" w:hAnsi="Times"/>
                                <w:color w:val="B3AA7E"/>
                                <w:sz w:val="34"/>
                              </w:rPr>
                              <w:t>22</w:t>
                            </w: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23</w:t>
                            </w: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24</w:t>
                            </w: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25</w:t>
                            </w:r>
                          </w:p>
                        </w:tc>
                        <w:tc>
                          <w:tcPr>
                            <w:tcW w:w="1068"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26</w:t>
                            </w:r>
                          </w:p>
                        </w:tc>
                        <w:tc>
                          <w:tcPr>
                            <w:tcW w:w="97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27</w:t>
                            </w: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28</w:t>
                            </w:r>
                          </w:p>
                        </w:tc>
                      </w:tr>
                      <w:tr w:rsidR="006D1471" w:rsidRPr="006D1471" w:rsidTr="006D1471">
                        <w:trPr>
                          <w:cantSplit/>
                          <w:trHeight w:hRule="exact" w:val="893"/>
                        </w:trPr>
                        <w:tc>
                          <w:tcPr>
                            <w:tcW w:w="1078" w:type="dxa"/>
                            <w:tcBorders>
                              <w:top w:val="nil"/>
                              <w:left w:val="nil"/>
                              <w:bottom w:val="nil"/>
                              <w:right w:val="nil"/>
                            </w:tcBorders>
                            <w:shd w:val="clear" w:color="auto" w:fill="auto"/>
                            <w:vAlign w:val="center"/>
                          </w:tcPr>
                          <w:p w:rsidR="006D1471" w:rsidRPr="006D1471" w:rsidRDefault="006D1471" w:rsidP="006D1471">
                            <w:pPr>
                              <w:suppressOverlap/>
                              <w:jc w:val="right"/>
                              <w:rPr>
                                <w:color w:val="B3AA7E"/>
                                <w:sz w:val="34"/>
                              </w:rPr>
                            </w:pPr>
                            <w:r w:rsidRPr="006D1471">
                              <w:rPr>
                                <w:rFonts w:ascii="Times" w:hAnsi="Times"/>
                                <w:color w:val="B3AA7E"/>
                                <w:sz w:val="34"/>
                              </w:rPr>
                              <w:t>29</w:t>
                            </w: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30</w:t>
                            </w: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p>
                        </w:tc>
                        <w:tc>
                          <w:tcPr>
                            <w:tcW w:w="1068"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p>
                        </w:tc>
                        <w:tc>
                          <w:tcPr>
                            <w:tcW w:w="97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p>
                        </w:tc>
                      </w:tr>
                      <w:tr w:rsidR="006D1471" w:rsidRPr="006D1471" w:rsidTr="006D1471">
                        <w:trPr>
                          <w:cantSplit/>
                          <w:trHeight w:hRule="exact" w:val="893"/>
                        </w:trPr>
                        <w:tc>
                          <w:tcPr>
                            <w:tcW w:w="1078" w:type="dxa"/>
                            <w:tcBorders>
                              <w:top w:val="nil"/>
                              <w:left w:val="nil"/>
                              <w:bottom w:val="nil"/>
                              <w:right w:val="nil"/>
                            </w:tcBorders>
                            <w:shd w:val="clear" w:color="auto" w:fill="auto"/>
                            <w:vAlign w:val="center"/>
                          </w:tcPr>
                          <w:p w:rsidR="006D1471" w:rsidRPr="006D1471" w:rsidRDefault="006D1471" w:rsidP="006D1471">
                            <w:pPr>
                              <w:suppressOverlap/>
                              <w:jc w:val="right"/>
                              <w:rPr>
                                <w:rFonts w:ascii="Times" w:hAnsi="Times"/>
                                <w:color w:val="B3AA7E"/>
                                <w:sz w:val="34"/>
                              </w:rPr>
                            </w:pP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rFonts w:ascii="Times" w:hAnsi="Times"/>
                                <w:color w:val="B3AA7E"/>
                                <w:sz w:val="34"/>
                              </w:rPr>
                            </w:pP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rFonts w:ascii="Times" w:hAnsi="Times"/>
                                <w:color w:val="B3AA7E"/>
                                <w:sz w:val="34"/>
                              </w:rPr>
                            </w:pP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rFonts w:ascii="Times" w:hAnsi="Times"/>
                                <w:color w:val="B3AA7E"/>
                                <w:sz w:val="34"/>
                              </w:rPr>
                            </w:pPr>
                          </w:p>
                        </w:tc>
                        <w:tc>
                          <w:tcPr>
                            <w:tcW w:w="1068"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rFonts w:ascii="Times" w:hAnsi="Times"/>
                                <w:color w:val="B3AA7E"/>
                                <w:sz w:val="34"/>
                              </w:rPr>
                            </w:pPr>
                          </w:p>
                        </w:tc>
                        <w:tc>
                          <w:tcPr>
                            <w:tcW w:w="97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p>
                        </w:tc>
                      </w:tr>
                    </w:tbl>
                    <w:p w:rsidR="006D1471" w:rsidRDefault="006D1471"/>
                  </w:txbxContent>
                </v:textbox>
              </v:shape>
            </w:pict>
          </mc:Fallback>
        </mc:AlternateContent>
      </w:r>
      <w:r>
        <w:rPr>
          <w:noProof/>
          <w:szCs w:val="20"/>
          <w:lang w:bidi="si-LK"/>
        </w:rPr>
        <mc:AlternateContent>
          <mc:Choice Requires="wps">
            <w:drawing>
              <wp:anchor distT="0" distB="0" distL="114300" distR="114300" simplePos="0" relativeHeight="251643392" behindDoc="0" locked="0" layoutInCell="1" allowOverlap="1">
                <wp:simplePos x="0" y="0"/>
                <wp:positionH relativeFrom="column">
                  <wp:posOffset>2273935</wp:posOffset>
                </wp:positionH>
                <wp:positionV relativeFrom="paragraph">
                  <wp:posOffset>-3616960</wp:posOffset>
                </wp:positionV>
                <wp:extent cx="1600200" cy="571500"/>
                <wp:effectExtent l="0" t="2540" r="2540" b="0"/>
                <wp:wrapNone/>
                <wp:docPr id="12"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1471" w:rsidRPr="00D2326C" w:rsidRDefault="006D1471" w:rsidP="006D1471">
                            <w:pPr>
                              <w:rPr>
                                <w:rFonts w:ascii="Times" w:hAnsi="Times"/>
                                <w:b/>
                                <w:color w:val="282D74"/>
                                <w:sz w:val="50"/>
                              </w:rPr>
                            </w:pPr>
                            <w:r w:rsidRPr="00D2326C">
                              <w:rPr>
                                <w:rFonts w:ascii="Times" w:hAnsi="Times"/>
                                <w:b/>
                                <w:color w:val="282D74"/>
                                <w:sz w:val="50"/>
                              </w:rPr>
                              <w:t>2008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38" type="#_x0000_t202" style="position:absolute;margin-left:179.05pt;margin-top:-284.8pt;width:126pt;height:4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O5dtwIAAMM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" filled="f" stroked="f">
                <v:textbox>
                  <w:txbxContent>
                    <w:p w:rsidR="006D1471" w:rsidRPr="00D2326C" w:rsidRDefault="006D1471" w:rsidP="006D1471">
                      <w:pPr>
                        <w:rPr>
                          <w:rFonts w:ascii="Times" w:hAnsi="Times"/>
                          <w:b/>
                          <w:color w:val="282D74"/>
                          <w:sz w:val="50"/>
                        </w:rPr>
                      </w:pPr>
                      <w:r w:rsidRPr="00D2326C">
                        <w:rPr>
                          <w:rFonts w:ascii="Times" w:hAnsi="Times"/>
                          <w:b/>
                          <w:color w:val="282D74"/>
                          <w:sz w:val="50"/>
                        </w:rPr>
                        <w:t>2008</w:t>
                      </w:r>
                    </w:p>
                  </w:txbxContent>
                </v:textbox>
              </v:shape>
            </w:pict>
          </mc:Fallback>
        </mc:AlternateContent>
      </w:r>
      <w:r>
        <w:rPr>
          <w:noProof/>
          <w:szCs w:val="20"/>
          <w:lang w:bidi="si-LK"/>
        </w:rPr>
        <mc:AlternateContent>
          <mc:Choice Requires="wps">
            <w:drawing>
              <wp:anchor distT="0" distB="0" distL="114300" distR="114300" simplePos="0" relativeHeight="251642368" behindDoc="0" locked="0" layoutInCell="1" allowOverlap="1">
                <wp:simplePos x="0" y="0"/>
                <wp:positionH relativeFrom="column">
                  <wp:posOffset>5194935</wp:posOffset>
                </wp:positionH>
                <wp:positionV relativeFrom="paragraph">
                  <wp:posOffset>-8442960</wp:posOffset>
                </wp:positionV>
                <wp:extent cx="1600200" cy="571500"/>
                <wp:effectExtent l="3810" t="0" r="0" b="3810"/>
                <wp:wrapNone/>
                <wp:docPr id="11"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1471" w:rsidRPr="00D2326C" w:rsidRDefault="006D1471" w:rsidP="006D1471">
                            <w:pPr>
                              <w:jc w:val="right"/>
                              <w:rPr>
                                <w:rFonts w:ascii="Times" w:hAnsi="Times"/>
                                <w:b/>
                                <w:color w:val="282D74"/>
                                <w:sz w:val="50"/>
                              </w:rPr>
                            </w:pPr>
                            <w:r w:rsidRPr="00D2326C">
                              <w:rPr>
                                <w:rFonts w:ascii="Times" w:hAnsi="Times"/>
                                <w:b/>
                                <w:color w:val="282D74"/>
                                <w:sz w:val="50"/>
                              </w:rPr>
                              <w:t>june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39" type="#_x0000_t202" style="position:absolute;margin-left:409.05pt;margin-top:-664.8pt;width:126pt;height:4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E1AuAIAAMM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" filled="f" stroked="f">
                <v:textbox>
                  <w:txbxContent>
                    <w:p w:rsidR="006D1471" w:rsidRPr="00D2326C" w:rsidRDefault="006D1471" w:rsidP="006D1471">
                      <w:pPr>
                        <w:jc w:val="right"/>
                        <w:rPr>
                          <w:rFonts w:ascii="Times" w:hAnsi="Times"/>
                          <w:b/>
                          <w:color w:val="282D74"/>
                          <w:sz w:val="50"/>
                        </w:rPr>
                      </w:pPr>
                      <w:r w:rsidRPr="00D2326C">
                        <w:rPr>
                          <w:rFonts w:ascii="Times" w:hAnsi="Times"/>
                          <w:b/>
                          <w:color w:val="282D74"/>
                          <w:sz w:val="50"/>
                        </w:rPr>
                        <w:t>june</w:t>
                      </w:r>
                    </w:p>
                  </w:txbxContent>
                </v:textbox>
              </v:shape>
            </w:pict>
          </mc:Fallback>
        </mc:AlternateContent>
      </w:r>
      <w:r>
        <w:rPr>
          <w:noProof/>
          <w:szCs w:val="20"/>
          <w:lang w:bidi="si-LK"/>
        </w:rPr>
        <mc:AlternateContent>
          <mc:Choice Requires="wps">
            <w:drawing>
              <wp:anchor distT="0" distB="0" distL="114300" distR="114300" simplePos="0" relativeHeight="251645440" behindDoc="0" locked="0" layoutInCell="1" allowOverlap="1">
                <wp:simplePos x="0" y="0"/>
                <wp:positionH relativeFrom="column">
                  <wp:posOffset>2337435</wp:posOffset>
                </wp:positionH>
                <wp:positionV relativeFrom="paragraph">
                  <wp:posOffset>-9246870</wp:posOffset>
                </wp:positionV>
                <wp:extent cx="2180590" cy="1000760"/>
                <wp:effectExtent l="3810" t="1905" r="0" b="0"/>
                <wp:wrapNone/>
                <wp:docPr id="10"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0590" cy="1000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D1471" w:rsidRPr="00390176" w:rsidRDefault="006D1471" w:rsidP="006D1471">
                            <w:pPr>
                              <w:pStyle w:val="BodyText2"/>
                              <w:spacing w:line="160" w:lineRule="exact"/>
                              <w:ind w:left="720" w:hanging="720"/>
                              <w:rPr>
                                <w:color w:val="6C6361"/>
                                <w:sz w:val="16"/>
                              </w:rPr>
                            </w:pPr>
                          </w:p>
                          <w:p w:rsidR="006D1471" w:rsidRPr="00390176" w:rsidRDefault="006D1471" w:rsidP="006D1471">
                            <w:pPr>
                              <w:pStyle w:val="BodyText2"/>
                              <w:spacing w:line="160" w:lineRule="exact"/>
                              <w:ind w:left="720" w:hanging="720"/>
                              <w:jc w:val="left"/>
                              <w:rPr>
                                <w:color w:val="6C6361"/>
                                <w:sz w:val="16"/>
                              </w:rPr>
                            </w:pPr>
                          </w:p>
                          <w:p w:rsidR="006D1471" w:rsidRPr="00390176" w:rsidRDefault="006D1471" w:rsidP="006D1471">
                            <w:pPr>
                              <w:pStyle w:val="BodyText2"/>
                              <w:spacing w:line="160" w:lineRule="exact"/>
                              <w:ind w:left="720" w:hanging="720"/>
                              <w:jc w:val="left"/>
                              <w:rPr>
                                <w:color w:val="6C6361"/>
                                <w:sz w:val="16"/>
                              </w:rPr>
                            </w:pPr>
                          </w:p>
                          <w:p w:rsidR="006D1471" w:rsidRPr="006819EA" w:rsidRDefault="006D1471" w:rsidP="006D1471">
                            <w:pPr>
                              <w:pStyle w:val="BodyText2"/>
                              <w:spacing w:line="240" w:lineRule="exact"/>
                              <w:ind w:left="720" w:hanging="720"/>
                              <w:jc w:val="left"/>
                              <w:rPr>
                                <w:b w:val="0"/>
                                <w:color w:val="auto"/>
                                <w:sz w:val="20"/>
                              </w:rPr>
                            </w:pPr>
                            <w:r w:rsidRPr="006819EA">
                              <w:rPr>
                                <w:b w:val="0"/>
                                <w:color w:val="auto"/>
                                <w:sz w:val="20"/>
                              </w:rPr>
                              <w:t xml:space="preserve">Place logo </w:t>
                            </w:r>
                          </w:p>
                          <w:p w:rsidR="006D1471" w:rsidRPr="006819EA" w:rsidRDefault="006D1471" w:rsidP="006D1471">
                            <w:pPr>
                              <w:pStyle w:val="BodyText2"/>
                              <w:spacing w:line="240" w:lineRule="exact"/>
                              <w:ind w:left="720" w:hanging="720"/>
                              <w:jc w:val="left"/>
                              <w:rPr>
                                <w:b w:val="0"/>
                                <w:color w:val="auto"/>
                                <w:sz w:val="20"/>
                              </w:rPr>
                            </w:pPr>
                            <w:r w:rsidRPr="006819EA">
                              <w:rPr>
                                <w:b w:val="0"/>
                                <w:color w:val="auto"/>
                                <w:sz w:val="20"/>
                              </w:rPr>
                              <w:t>or logotype here,</w:t>
                            </w:r>
                          </w:p>
                          <w:p w:rsidR="006D1471" w:rsidRPr="006819EA" w:rsidRDefault="006D1471" w:rsidP="006D1471">
                            <w:pPr>
                              <w:pStyle w:val="BodyText2"/>
                              <w:spacing w:line="240" w:lineRule="exact"/>
                              <w:ind w:left="720" w:hanging="720"/>
                              <w:jc w:val="left"/>
                              <w:rPr>
                                <w:b w:val="0"/>
                                <w:color w:val="auto"/>
                                <w:sz w:val="20"/>
                              </w:rPr>
                            </w:pPr>
                            <w:r w:rsidRPr="006819EA">
                              <w:rPr>
                                <w:b w:val="0"/>
                                <w:color w:val="auto"/>
                                <w:sz w:val="20"/>
                              </w:rPr>
                              <w:t>otherwise</w:t>
                            </w:r>
                          </w:p>
                          <w:p w:rsidR="006D1471" w:rsidRPr="006819EA" w:rsidRDefault="006D1471" w:rsidP="006D1471">
                            <w:pPr>
                              <w:pStyle w:val="BodyText2"/>
                              <w:spacing w:line="240" w:lineRule="exact"/>
                              <w:ind w:left="720" w:hanging="720"/>
                              <w:jc w:val="left"/>
                              <w:rPr>
                                <w:b w:val="0"/>
                                <w:color w:val="auto"/>
                                <w:sz w:val="20"/>
                              </w:rPr>
                            </w:pPr>
                            <w:r w:rsidRPr="006819EA">
                              <w:rPr>
                                <w:b w:val="0"/>
                                <w:color w:val="auto"/>
                                <w:sz w:val="20"/>
                              </w:rPr>
                              <w:t>delete this.</w:t>
                            </w:r>
                          </w:p>
                          <w:p w:rsidR="006D1471" w:rsidRPr="00390176" w:rsidRDefault="006D1471" w:rsidP="006D1471">
                            <w:pPr>
                              <w:rPr>
                                <w:color w:val="6C636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9" o:spid="_x0000_s1040" type="#_x0000_t202" style="position:absolute;margin-left:184.05pt;margin-top:-728.1pt;width:171.7pt;height:78.8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" filled="f" stroked="f" strokeweight=".25pt">
                <v:textbox>
                  <w:txbxContent>
                    <w:p w:rsidR="006D1471" w:rsidRPr="00390176" w:rsidRDefault="006D1471" w:rsidP="006D1471">
                      <w:pPr>
                        <w:pStyle w:val="BodyText2"/>
                        <w:spacing w:line="160" w:lineRule="exact"/>
                        <w:ind w:left="720" w:hanging="720"/>
                        <w:rPr>
                          <w:color w:val="6C6361"/>
                          <w:sz w:val="16"/>
                        </w:rPr>
                      </w:pPr>
                    </w:p>
                    <w:p w:rsidR="006D1471" w:rsidRPr="00390176" w:rsidRDefault="006D1471" w:rsidP="006D1471">
                      <w:pPr>
                        <w:pStyle w:val="BodyText2"/>
                        <w:spacing w:line="160" w:lineRule="exact"/>
                        <w:ind w:left="720" w:hanging="720"/>
                        <w:jc w:val="left"/>
                        <w:rPr>
                          <w:color w:val="6C6361"/>
                          <w:sz w:val="16"/>
                        </w:rPr>
                      </w:pPr>
                    </w:p>
                    <w:p w:rsidR="006D1471" w:rsidRPr="00390176" w:rsidRDefault="006D1471" w:rsidP="006D1471">
                      <w:pPr>
                        <w:pStyle w:val="BodyText2"/>
                        <w:spacing w:line="160" w:lineRule="exact"/>
                        <w:ind w:left="720" w:hanging="720"/>
                        <w:jc w:val="left"/>
                        <w:rPr>
                          <w:color w:val="6C6361"/>
                          <w:sz w:val="16"/>
                        </w:rPr>
                      </w:pPr>
                    </w:p>
                    <w:p w:rsidR="006D1471" w:rsidRPr="006819EA" w:rsidRDefault="006D1471" w:rsidP="006D1471">
                      <w:pPr>
                        <w:pStyle w:val="BodyText2"/>
                        <w:spacing w:line="240" w:lineRule="exact"/>
                        <w:ind w:left="720" w:hanging="720"/>
                        <w:jc w:val="left"/>
                        <w:rPr>
                          <w:b w:val="0"/>
                          <w:color w:val="auto"/>
                          <w:sz w:val="20"/>
                        </w:rPr>
                      </w:pPr>
                      <w:r w:rsidRPr="006819EA">
                        <w:rPr>
                          <w:b w:val="0"/>
                          <w:color w:val="auto"/>
                          <w:sz w:val="20"/>
                        </w:rPr>
                        <w:t xml:space="preserve">Place logo </w:t>
                      </w:r>
                    </w:p>
                    <w:p w:rsidR="006D1471" w:rsidRPr="006819EA" w:rsidRDefault="006D1471" w:rsidP="006D1471">
                      <w:pPr>
                        <w:pStyle w:val="BodyText2"/>
                        <w:spacing w:line="240" w:lineRule="exact"/>
                        <w:ind w:left="720" w:hanging="720"/>
                        <w:jc w:val="left"/>
                        <w:rPr>
                          <w:b w:val="0"/>
                          <w:color w:val="auto"/>
                          <w:sz w:val="20"/>
                        </w:rPr>
                      </w:pPr>
                      <w:r w:rsidRPr="006819EA">
                        <w:rPr>
                          <w:b w:val="0"/>
                          <w:color w:val="auto"/>
                          <w:sz w:val="20"/>
                        </w:rPr>
                        <w:t>or logotype here,</w:t>
                      </w:r>
                    </w:p>
                    <w:p w:rsidR="006D1471" w:rsidRPr="006819EA" w:rsidRDefault="006D1471" w:rsidP="006D1471">
                      <w:pPr>
                        <w:pStyle w:val="BodyText2"/>
                        <w:spacing w:line="240" w:lineRule="exact"/>
                        <w:ind w:left="720" w:hanging="720"/>
                        <w:jc w:val="left"/>
                        <w:rPr>
                          <w:b w:val="0"/>
                          <w:color w:val="auto"/>
                          <w:sz w:val="20"/>
                        </w:rPr>
                      </w:pPr>
                      <w:r w:rsidRPr="006819EA">
                        <w:rPr>
                          <w:b w:val="0"/>
                          <w:color w:val="auto"/>
                          <w:sz w:val="20"/>
                        </w:rPr>
                        <w:t>otherwise</w:t>
                      </w:r>
                    </w:p>
                    <w:p w:rsidR="006D1471" w:rsidRPr="006819EA" w:rsidRDefault="006D1471" w:rsidP="006D1471">
                      <w:pPr>
                        <w:pStyle w:val="BodyText2"/>
                        <w:spacing w:line="240" w:lineRule="exact"/>
                        <w:ind w:left="720" w:hanging="720"/>
                        <w:jc w:val="left"/>
                        <w:rPr>
                          <w:b w:val="0"/>
                          <w:color w:val="auto"/>
                          <w:sz w:val="20"/>
                        </w:rPr>
                      </w:pPr>
                      <w:r w:rsidRPr="006819EA">
                        <w:rPr>
                          <w:b w:val="0"/>
                          <w:color w:val="auto"/>
                          <w:sz w:val="20"/>
                        </w:rPr>
                        <w:t>delete this.</w:t>
                      </w:r>
                    </w:p>
                    <w:p w:rsidR="006D1471" w:rsidRPr="00390176" w:rsidRDefault="006D1471" w:rsidP="006D1471">
                      <w:pPr>
                        <w:rPr>
                          <w:color w:val="6C6361"/>
                        </w:rPr>
                      </w:pPr>
                    </w:p>
                  </w:txbxContent>
                </v:textbox>
              </v:shape>
            </w:pict>
          </mc:Fallback>
        </mc:AlternateContent>
      </w:r>
      <w:r>
        <w:rPr>
          <w:noProof/>
          <w:szCs w:val="20"/>
          <w:lang w:bidi="si-LK"/>
        </w:rPr>
        <mc:AlternateContent>
          <mc:Choice Requires="wps">
            <w:drawing>
              <wp:anchor distT="0" distB="0" distL="114300" distR="114300" simplePos="0" relativeHeight="251649536" behindDoc="0" locked="0" layoutInCell="1" allowOverlap="1">
                <wp:simplePos x="0" y="0"/>
                <wp:positionH relativeFrom="column">
                  <wp:posOffset>2197735</wp:posOffset>
                </wp:positionH>
                <wp:positionV relativeFrom="paragraph">
                  <wp:posOffset>-9119870</wp:posOffset>
                </wp:positionV>
                <wp:extent cx="2332990" cy="1000760"/>
                <wp:effectExtent l="0" t="0" r="3175" b="3810"/>
                <wp:wrapNone/>
                <wp:docPr id="9"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2990" cy="1000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D1471" w:rsidRPr="00390176" w:rsidRDefault="006D1471" w:rsidP="006D1471">
                            <w:pPr>
                              <w:pStyle w:val="BodyText2"/>
                              <w:spacing w:line="160" w:lineRule="exact"/>
                              <w:ind w:left="720" w:hanging="720"/>
                              <w:rPr>
                                <w:color w:val="6C6361"/>
                                <w:sz w:val="16"/>
                              </w:rPr>
                            </w:pPr>
                          </w:p>
                          <w:p w:rsidR="006D1471" w:rsidRPr="00390176" w:rsidRDefault="006D1471" w:rsidP="006D1471">
                            <w:pPr>
                              <w:pStyle w:val="BodyText2"/>
                              <w:spacing w:line="160" w:lineRule="exact"/>
                              <w:ind w:left="720" w:hanging="720"/>
                              <w:jc w:val="left"/>
                              <w:rPr>
                                <w:color w:val="6C6361"/>
                                <w:sz w:val="16"/>
                              </w:rPr>
                            </w:pPr>
                          </w:p>
                          <w:p w:rsidR="006D1471" w:rsidRPr="00390176" w:rsidRDefault="006D1471" w:rsidP="006D1471">
                            <w:pPr>
                              <w:pStyle w:val="BodyText2"/>
                              <w:spacing w:line="160" w:lineRule="exact"/>
                              <w:ind w:left="720" w:hanging="720"/>
                              <w:jc w:val="left"/>
                              <w:rPr>
                                <w:color w:val="6C6361"/>
                                <w:sz w:val="16"/>
                              </w:rPr>
                            </w:pPr>
                          </w:p>
                          <w:p w:rsidR="006D1471" w:rsidRPr="00390176" w:rsidRDefault="006D1471" w:rsidP="006D1471">
                            <w:pPr>
                              <w:pStyle w:val="BodyText2"/>
                              <w:spacing w:line="160" w:lineRule="exact"/>
                              <w:ind w:left="720" w:hanging="720"/>
                              <w:jc w:val="left"/>
                              <w:rPr>
                                <w:color w:val="6C6361"/>
                                <w:sz w:val="16"/>
                              </w:rPr>
                            </w:pPr>
                            <w:r w:rsidRPr="00390176">
                              <w:rPr>
                                <w:color w:val="6C6361"/>
                                <w:sz w:val="16"/>
                              </w:rPr>
                              <w:t xml:space="preserve">Place logo </w:t>
                            </w:r>
                          </w:p>
                          <w:p w:rsidR="006D1471" w:rsidRPr="00390176" w:rsidRDefault="006D1471" w:rsidP="006D1471">
                            <w:pPr>
                              <w:pStyle w:val="BodyText2"/>
                              <w:spacing w:line="160" w:lineRule="exact"/>
                              <w:ind w:left="720" w:hanging="720"/>
                              <w:jc w:val="left"/>
                              <w:rPr>
                                <w:color w:val="6C6361"/>
                                <w:sz w:val="16"/>
                              </w:rPr>
                            </w:pPr>
                            <w:r w:rsidRPr="00390176">
                              <w:rPr>
                                <w:color w:val="6C6361"/>
                                <w:sz w:val="16"/>
                              </w:rPr>
                              <w:t>or logotype here,</w:t>
                            </w:r>
                          </w:p>
                          <w:p w:rsidR="006D1471" w:rsidRPr="00390176" w:rsidRDefault="006D1471" w:rsidP="006D1471">
                            <w:pPr>
                              <w:pStyle w:val="BodyText2"/>
                              <w:spacing w:line="160" w:lineRule="exact"/>
                              <w:ind w:left="720" w:hanging="720"/>
                              <w:jc w:val="left"/>
                              <w:rPr>
                                <w:color w:val="6C6361"/>
                                <w:sz w:val="16"/>
                              </w:rPr>
                            </w:pPr>
                            <w:r w:rsidRPr="00390176">
                              <w:rPr>
                                <w:color w:val="6C6361"/>
                                <w:sz w:val="16"/>
                              </w:rPr>
                              <w:t>otherwise</w:t>
                            </w:r>
                          </w:p>
                          <w:p w:rsidR="006D1471" w:rsidRPr="00390176" w:rsidRDefault="006D1471" w:rsidP="006D1471">
                            <w:pPr>
                              <w:pStyle w:val="BodyText2"/>
                              <w:spacing w:line="160" w:lineRule="exact"/>
                              <w:ind w:left="720" w:hanging="720"/>
                              <w:jc w:val="left"/>
                              <w:rPr>
                                <w:color w:val="6C6361"/>
                                <w:sz w:val="16"/>
                              </w:rPr>
                            </w:pPr>
                            <w:r w:rsidRPr="00390176">
                              <w:rPr>
                                <w:color w:val="6C6361"/>
                                <w:sz w:val="16"/>
                              </w:rPr>
                              <w:t>delete this.</w:t>
                            </w:r>
                          </w:p>
                          <w:p w:rsidR="006D1471" w:rsidRPr="00390176" w:rsidRDefault="006D1471" w:rsidP="006D1471">
                            <w:pPr>
                              <w:rPr>
                                <w:color w:val="6C636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3" o:spid="_x0000_s1041" type="#_x0000_t202" style="position:absolute;margin-left:173.05pt;margin-top:-718.1pt;width:183.7pt;height:78.8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" filled="f" stroked="f" strokeweight=".25pt">
                <v:textbox>
                  <w:txbxContent>
                    <w:p w:rsidR="006D1471" w:rsidRPr="00390176" w:rsidRDefault="006D1471" w:rsidP="006D1471">
                      <w:pPr>
                        <w:pStyle w:val="BodyText2"/>
                        <w:spacing w:line="160" w:lineRule="exact"/>
                        <w:ind w:left="720" w:hanging="720"/>
                        <w:rPr>
                          <w:color w:val="6C6361"/>
                          <w:sz w:val="16"/>
                        </w:rPr>
                      </w:pPr>
                    </w:p>
                    <w:p w:rsidR="006D1471" w:rsidRPr="00390176" w:rsidRDefault="006D1471" w:rsidP="006D1471">
                      <w:pPr>
                        <w:pStyle w:val="BodyText2"/>
                        <w:spacing w:line="160" w:lineRule="exact"/>
                        <w:ind w:left="720" w:hanging="720"/>
                        <w:jc w:val="left"/>
                        <w:rPr>
                          <w:color w:val="6C6361"/>
                          <w:sz w:val="16"/>
                        </w:rPr>
                      </w:pPr>
                    </w:p>
                    <w:p w:rsidR="006D1471" w:rsidRPr="00390176" w:rsidRDefault="006D1471" w:rsidP="006D1471">
                      <w:pPr>
                        <w:pStyle w:val="BodyText2"/>
                        <w:spacing w:line="160" w:lineRule="exact"/>
                        <w:ind w:left="720" w:hanging="720"/>
                        <w:jc w:val="left"/>
                        <w:rPr>
                          <w:color w:val="6C6361"/>
                          <w:sz w:val="16"/>
                        </w:rPr>
                      </w:pPr>
                    </w:p>
                    <w:p w:rsidR="006D1471" w:rsidRPr="00390176" w:rsidRDefault="006D1471" w:rsidP="006D1471">
                      <w:pPr>
                        <w:pStyle w:val="BodyText2"/>
                        <w:spacing w:line="160" w:lineRule="exact"/>
                        <w:ind w:left="720" w:hanging="720"/>
                        <w:jc w:val="left"/>
                        <w:rPr>
                          <w:color w:val="6C6361"/>
                          <w:sz w:val="16"/>
                        </w:rPr>
                      </w:pPr>
                      <w:r w:rsidRPr="00390176">
                        <w:rPr>
                          <w:color w:val="6C6361"/>
                          <w:sz w:val="16"/>
                        </w:rPr>
                        <w:t xml:space="preserve">Place logo </w:t>
                      </w:r>
                    </w:p>
                    <w:p w:rsidR="006D1471" w:rsidRPr="00390176" w:rsidRDefault="006D1471" w:rsidP="006D1471">
                      <w:pPr>
                        <w:pStyle w:val="BodyText2"/>
                        <w:spacing w:line="160" w:lineRule="exact"/>
                        <w:ind w:left="720" w:hanging="720"/>
                        <w:jc w:val="left"/>
                        <w:rPr>
                          <w:color w:val="6C6361"/>
                          <w:sz w:val="16"/>
                        </w:rPr>
                      </w:pPr>
                      <w:r w:rsidRPr="00390176">
                        <w:rPr>
                          <w:color w:val="6C6361"/>
                          <w:sz w:val="16"/>
                        </w:rPr>
                        <w:t>or logotype here,</w:t>
                      </w:r>
                    </w:p>
                    <w:p w:rsidR="006D1471" w:rsidRPr="00390176" w:rsidRDefault="006D1471" w:rsidP="006D1471">
                      <w:pPr>
                        <w:pStyle w:val="BodyText2"/>
                        <w:spacing w:line="160" w:lineRule="exact"/>
                        <w:ind w:left="720" w:hanging="720"/>
                        <w:jc w:val="left"/>
                        <w:rPr>
                          <w:color w:val="6C6361"/>
                          <w:sz w:val="16"/>
                        </w:rPr>
                      </w:pPr>
                      <w:r w:rsidRPr="00390176">
                        <w:rPr>
                          <w:color w:val="6C6361"/>
                          <w:sz w:val="16"/>
                        </w:rPr>
                        <w:t>otherwise</w:t>
                      </w:r>
                    </w:p>
                    <w:p w:rsidR="006D1471" w:rsidRPr="00390176" w:rsidRDefault="006D1471" w:rsidP="006D1471">
                      <w:pPr>
                        <w:pStyle w:val="BodyText2"/>
                        <w:spacing w:line="160" w:lineRule="exact"/>
                        <w:ind w:left="720" w:hanging="720"/>
                        <w:jc w:val="left"/>
                        <w:rPr>
                          <w:color w:val="6C6361"/>
                          <w:sz w:val="16"/>
                        </w:rPr>
                      </w:pPr>
                      <w:r w:rsidRPr="00390176">
                        <w:rPr>
                          <w:color w:val="6C6361"/>
                          <w:sz w:val="16"/>
                        </w:rPr>
                        <w:t>delete this.</w:t>
                      </w:r>
                    </w:p>
                    <w:p w:rsidR="006D1471" w:rsidRPr="00390176" w:rsidRDefault="006D1471" w:rsidP="006D1471">
                      <w:pPr>
                        <w:rPr>
                          <w:color w:val="6C6361"/>
                        </w:rPr>
                      </w:pPr>
                    </w:p>
                  </w:txbxContent>
                </v:textbox>
              </v:shape>
            </w:pict>
          </mc:Fallback>
        </mc:AlternateContent>
      </w:r>
      <w:r>
        <w:rPr>
          <w:noProof/>
          <w:szCs w:val="20"/>
          <w:lang w:bidi="si-LK"/>
        </w:rPr>
        <mc:AlternateContent>
          <mc:Choice Requires="wps">
            <w:drawing>
              <wp:anchor distT="0" distB="0" distL="114300" distR="114300" simplePos="0" relativeHeight="251648512" behindDoc="0" locked="0" layoutInCell="1" allowOverlap="1">
                <wp:simplePos x="0" y="0"/>
                <wp:positionH relativeFrom="column">
                  <wp:posOffset>4521835</wp:posOffset>
                </wp:positionH>
                <wp:positionV relativeFrom="paragraph">
                  <wp:posOffset>-2617470</wp:posOffset>
                </wp:positionV>
                <wp:extent cx="2146300" cy="1334770"/>
                <wp:effectExtent l="0" t="1905" r="0" b="0"/>
                <wp:wrapNone/>
                <wp:docPr id="8"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6300" cy="1334770"/>
                        </a:xfrm>
                        <a:prstGeom prst="rect">
                          <a:avLst/>
                        </a:prstGeom>
                        <a:solidFill>
                          <a:srgbClr val="C0C0C0"/>
                        </a:solidFill>
                        <a:ln>
                          <a:noFill/>
                        </a:ln>
                        <a:extLst>
                          <a:ext uri="{91240B29-F687-4F45-9708-019B960494DF}">
                            <a14:hiddenLine xmlns:a14="http://schemas.microsoft.com/office/drawing/2010/main" w="50800">
                              <a:solidFill>
                                <a:srgbClr val="FFFFFF"/>
                              </a:solidFill>
                              <a:miter lim="800000"/>
                              <a:headEnd/>
                              <a:tailEnd/>
                            </a14:hiddenLine>
                          </a:ext>
                        </a:extLst>
                      </wps:spPr>
                      <wps:txbx>
                        <w:txbxContent>
                          <w:p w:rsidR="006D1471" w:rsidRPr="00827E81" w:rsidRDefault="006D1471">
                            <w:pPr>
                              <w:rPr>
                                <w:color w:val="333333"/>
                                <w:sz w:val="20"/>
                              </w:rPr>
                            </w:pPr>
                          </w:p>
                          <w:p w:rsidR="006D1471" w:rsidRPr="00827E81" w:rsidRDefault="006D1471">
                            <w:pPr>
                              <w:rPr>
                                <w:color w:val="333333"/>
                                <w:sz w:val="20"/>
                              </w:rPr>
                            </w:pPr>
                          </w:p>
                          <w:p w:rsidR="006D1471" w:rsidRPr="00827E81" w:rsidRDefault="006D1471">
                            <w:pPr>
                              <w:rPr>
                                <w:color w:val="333333"/>
                                <w:sz w:val="20"/>
                              </w:rPr>
                            </w:pPr>
                          </w:p>
                          <w:p w:rsidR="006D1471" w:rsidRPr="00827E81" w:rsidRDefault="006D1471" w:rsidP="006D1471">
                            <w:pPr>
                              <w:jc w:val="center"/>
                              <w:rPr>
                                <w:color w:val="333333"/>
                                <w:sz w:val="20"/>
                              </w:rPr>
                            </w:pPr>
                          </w:p>
                          <w:p w:rsidR="006D1471" w:rsidRPr="00827E81" w:rsidRDefault="006D1471" w:rsidP="006D1471">
                            <w:pPr>
                              <w:tabs>
                                <w:tab w:val="left" w:pos="-180"/>
                              </w:tabs>
                            </w:pPr>
                            <w:r w:rsidRPr="00827E81">
                              <w:rPr>
                                <w:color w:val="333333"/>
                                <w:sz w:val="20"/>
                              </w:rPr>
                              <w:t xml:space="preserve">    Delete text and place photo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2" o:spid="_x0000_s1042" type="#_x0000_t202" style="position:absolute;margin-left:356.05pt;margin-top:-206.1pt;width:169pt;height:105.1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" fillcolor="silver" stroked="f" strokecolor="white" strokeweight="4pt">
                <v:textbox>
                  <w:txbxContent>
                    <w:p w:rsidR="006D1471" w:rsidRPr="00827E81" w:rsidRDefault="006D1471">
                      <w:pPr>
                        <w:rPr>
                          <w:color w:val="333333"/>
                          <w:sz w:val="20"/>
                        </w:rPr>
                      </w:pPr>
                    </w:p>
                    <w:p w:rsidR="006D1471" w:rsidRPr="00827E81" w:rsidRDefault="006D1471">
                      <w:pPr>
                        <w:rPr>
                          <w:color w:val="333333"/>
                          <w:sz w:val="20"/>
                        </w:rPr>
                      </w:pPr>
                    </w:p>
                    <w:p w:rsidR="006D1471" w:rsidRPr="00827E81" w:rsidRDefault="006D1471">
                      <w:pPr>
                        <w:rPr>
                          <w:color w:val="333333"/>
                          <w:sz w:val="20"/>
                        </w:rPr>
                      </w:pPr>
                    </w:p>
                    <w:p w:rsidR="006D1471" w:rsidRPr="00827E81" w:rsidRDefault="006D1471" w:rsidP="006D1471">
                      <w:pPr>
                        <w:jc w:val="center"/>
                        <w:rPr>
                          <w:color w:val="333333"/>
                          <w:sz w:val="20"/>
                        </w:rPr>
                      </w:pPr>
                    </w:p>
                    <w:p w:rsidR="006D1471" w:rsidRPr="00827E81" w:rsidRDefault="006D1471" w:rsidP="006D1471">
                      <w:pPr>
                        <w:tabs>
                          <w:tab w:val="left" w:pos="-180"/>
                        </w:tabs>
                      </w:pPr>
                      <w:r w:rsidRPr="00827E81">
                        <w:rPr>
                          <w:color w:val="333333"/>
                          <w:sz w:val="20"/>
                        </w:rPr>
                        <w:t xml:space="preserve">    Delete text and place photo here.</w:t>
                      </w:r>
                    </w:p>
                  </w:txbxContent>
                </v:textbox>
              </v:shape>
            </w:pict>
          </mc:Fallback>
        </mc:AlternateContent>
      </w:r>
      <w:r>
        <w:rPr>
          <w:noProof/>
          <w:szCs w:val="20"/>
          <w:lang w:bidi="si-LK"/>
        </w:rPr>
        <mc:AlternateContent>
          <mc:Choice Requires="wps">
            <w:drawing>
              <wp:anchor distT="0" distB="0" distL="114300" distR="114300" simplePos="0" relativeHeight="251647488" behindDoc="0" locked="0" layoutInCell="1" allowOverlap="1">
                <wp:simplePos x="0" y="0"/>
                <wp:positionH relativeFrom="column">
                  <wp:posOffset>2291080</wp:posOffset>
                </wp:positionH>
                <wp:positionV relativeFrom="paragraph">
                  <wp:posOffset>-2620645</wp:posOffset>
                </wp:positionV>
                <wp:extent cx="2146300" cy="1334770"/>
                <wp:effectExtent l="0" t="0" r="1270" b="0"/>
                <wp:wrapNone/>
                <wp:docPr id="7"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6300" cy="1334770"/>
                        </a:xfrm>
                        <a:prstGeom prst="rect">
                          <a:avLst/>
                        </a:prstGeom>
                        <a:solidFill>
                          <a:srgbClr val="C0C0C0"/>
                        </a:solidFill>
                        <a:ln>
                          <a:noFill/>
                        </a:ln>
                        <a:extLst>
                          <a:ext uri="{91240B29-F687-4F45-9708-019B960494DF}">
                            <a14:hiddenLine xmlns:a14="http://schemas.microsoft.com/office/drawing/2010/main" w="50800">
                              <a:solidFill>
                                <a:srgbClr val="FFFFFF"/>
                              </a:solidFill>
                              <a:miter lim="800000"/>
                              <a:headEnd/>
                              <a:tailEnd/>
                            </a14:hiddenLine>
                          </a:ext>
                        </a:extLst>
                      </wps:spPr>
                      <wps:txbx>
                        <w:txbxContent>
                          <w:p w:rsidR="006D1471" w:rsidRPr="00827E81" w:rsidRDefault="006D1471">
                            <w:pPr>
                              <w:rPr>
                                <w:color w:val="333333"/>
                                <w:sz w:val="20"/>
                              </w:rPr>
                            </w:pPr>
                          </w:p>
                          <w:p w:rsidR="006D1471" w:rsidRPr="00827E81" w:rsidRDefault="006D1471">
                            <w:pPr>
                              <w:rPr>
                                <w:color w:val="333333"/>
                                <w:sz w:val="20"/>
                              </w:rPr>
                            </w:pPr>
                          </w:p>
                          <w:p w:rsidR="006D1471" w:rsidRPr="00827E81" w:rsidRDefault="006D1471">
                            <w:pPr>
                              <w:rPr>
                                <w:color w:val="333333"/>
                                <w:sz w:val="20"/>
                              </w:rPr>
                            </w:pPr>
                          </w:p>
                          <w:p w:rsidR="006D1471" w:rsidRPr="00827E81" w:rsidRDefault="006D1471" w:rsidP="006D1471">
                            <w:pPr>
                              <w:jc w:val="center"/>
                              <w:rPr>
                                <w:color w:val="333333"/>
                                <w:sz w:val="20"/>
                              </w:rPr>
                            </w:pPr>
                          </w:p>
                          <w:p w:rsidR="006D1471" w:rsidRPr="00827E81" w:rsidRDefault="006D1471" w:rsidP="006D1471">
                            <w:pPr>
                              <w:tabs>
                                <w:tab w:val="left" w:pos="-180"/>
                              </w:tabs>
                            </w:pPr>
                            <w:r w:rsidRPr="00827E81">
                              <w:rPr>
                                <w:color w:val="333333"/>
                                <w:sz w:val="20"/>
                              </w:rPr>
                              <w:t xml:space="preserve">    Delete text and place photo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1" o:spid="_x0000_s1043" type="#_x0000_t202" style="position:absolute;margin-left:180.4pt;margin-top:-206.35pt;width:169pt;height:105.1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" fillcolor="silver" stroked="f" strokecolor="white" strokeweight="4pt">
                <v:textbox>
                  <w:txbxContent>
                    <w:p w:rsidR="006D1471" w:rsidRPr="00827E81" w:rsidRDefault="006D1471">
                      <w:pPr>
                        <w:rPr>
                          <w:color w:val="333333"/>
                          <w:sz w:val="20"/>
                        </w:rPr>
                      </w:pPr>
                    </w:p>
                    <w:p w:rsidR="006D1471" w:rsidRPr="00827E81" w:rsidRDefault="006D1471">
                      <w:pPr>
                        <w:rPr>
                          <w:color w:val="333333"/>
                          <w:sz w:val="20"/>
                        </w:rPr>
                      </w:pPr>
                    </w:p>
                    <w:p w:rsidR="006D1471" w:rsidRPr="00827E81" w:rsidRDefault="006D1471">
                      <w:pPr>
                        <w:rPr>
                          <w:color w:val="333333"/>
                          <w:sz w:val="20"/>
                        </w:rPr>
                      </w:pPr>
                    </w:p>
                    <w:p w:rsidR="006D1471" w:rsidRPr="00827E81" w:rsidRDefault="006D1471" w:rsidP="006D1471">
                      <w:pPr>
                        <w:jc w:val="center"/>
                        <w:rPr>
                          <w:color w:val="333333"/>
                          <w:sz w:val="20"/>
                        </w:rPr>
                      </w:pPr>
                    </w:p>
                    <w:p w:rsidR="006D1471" w:rsidRPr="00827E81" w:rsidRDefault="006D1471" w:rsidP="006D1471">
                      <w:pPr>
                        <w:tabs>
                          <w:tab w:val="left" w:pos="-180"/>
                        </w:tabs>
                      </w:pPr>
                      <w:r w:rsidRPr="00827E81">
                        <w:rPr>
                          <w:color w:val="333333"/>
                          <w:sz w:val="20"/>
                        </w:rPr>
                        <w:t xml:space="preserve">    Delete text and place photo here.</w:t>
                      </w:r>
                    </w:p>
                  </w:txbxContent>
                </v:textbox>
              </v:shape>
            </w:pict>
          </mc:Fallback>
        </mc:AlternateContent>
      </w:r>
      <w:r>
        <w:rPr>
          <w:noProof/>
          <w:szCs w:val="20"/>
          <w:lang w:bidi="si-LK"/>
        </w:rPr>
        <mc:AlternateContent>
          <mc:Choice Requires="wps">
            <w:drawing>
              <wp:anchor distT="0" distB="0" distL="114300" distR="114300" simplePos="0" relativeHeight="251646464" behindDoc="0" locked="0" layoutInCell="1" allowOverlap="1">
                <wp:simplePos x="0" y="0"/>
                <wp:positionH relativeFrom="column">
                  <wp:posOffset>203835</wp:posOffset>
                </wp:positionH>
                <wp:positionV relativeFrom="paragraph">
                  <wp:posOffset>-1739900</wp:posOffset>
                </wp:positionV>
                <wp:extent cx="1828800" cy="994410"/>
                <wp:effectExtent l="3810" t="3175" r="0" b="2540"/>
                <wp:wrapNone/>
                <wp:docPr id="6"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994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1471" w:rsidRPr="00781D04" w:rsidRDefault="006D1471" w:rsidP="006D1471">
                            <w:pPr>
                              <w:jc w:val="center"/>
                              <w:rPr>
                                <w:color w:val="EBE8DB"/>
                                <w:sz w:val="44"/>
                              </w:rPr>
                            </w:pPr>
                            <w:r w:rsidRPr="00781D04">
                              <w:rPr>
                                <w:color w:val="EBE8DB"/>
                                <w:sz w:val="44"/>
                              </w:rPr>
                              <w:t>company</w:t>
                            </w:r>
                          </w:p>
                          <w:p w:rsidR="006D1471" w:rsidRPr="00781D04" w:rsidRDefault="006D1471" w:rsidP="006D1471">
                            <w:pPr>
                              <w:jc w:val="center"/>
                              <w:rPr>
                                <w:color w:val="EBE8DB"/>
                                <w:sz w:val="44"/>
                              </w:rPr>
                            </w:pPr>
                            <w:r w:rsidRPr="00781D04">
                              <w:rPr>
                                <w:color w:val="EBE8DB"/>
                                <w:sz w:val="44"/>
                              </w:rP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9" o:spid="_x0000_s1044" type="#_x0000_t202" style="position:absolute;margin-left:16.05pt;margin-top:-137pt;width:2in;height:78.3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fLpvAIAAMM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" filled="f" stroked="f">
                <v:textbox>
                  <w:txbxContent>
                    <w:p w:rsidR="006D1471" w:rsidRPr="00781D04" w:rsidRDefault="006D1471" w:rsidP="006D1471">
                      <w:pPr>
                        <w:jc w:val="center"/>
                        <w:rPr>
                          <w:color w:val="EBE8DB"/>
                          <w:sz w:val="44"/>
                        </w:rPr>
                      </w:pPr>
                      <w:r w:rsidRPr="00781D04">
                        <w:rPr>
                          <w:color w:val="EBE8DB"/>
                          <w:sz w:val="44"/>
                        </w:rPr>
                        <w:t>company</w:t>
                      </w:r>
                    </w:p>
                    <w:p w:rsidR="006D1471" w:rsidRPr="00781D04" w:rsidRDefault="006D1471" w:rsidP="006D1471">
                      <w:pPr>
                        <w:jc w:val="center"/>
                        <w:rPr>
                          <w:color w:val="EBE8DB"/>
                          <w:sz w:val="44"/>
                        </w:rPr>
                      </w:pPr>
                      <w:r w:rsidRPr="00781D04">
                        <w:rPr>
                          <w:color w:val="EBE8DB"/>
                          <w:sz w:val="44"/>
                        </w:rPr>
                        <w:t>name</w:t>
                      </w:r>
                    </w:p>
                  </w:txbxContent>
                </v:textbox>
              </v:shape>
            </w:pict>
          </mc:Fallback>
        </mc:AlternateContent>
      </w:r>
      <w:r>
        <w:rPr>
          <w:noProof/>
          <w:szCs w:val="20"/>
          <w:lang w:bidi="si-LK"/>
        </w:rPr>
        <mc:AlternateContent>
          <mc:Choice Requires="wps">
            <w:drawing>
              <wp:anchor distT="0" distB="0" distL="114300" distR="114300" simplePos="0" relativeHeight="251652608" behindDoc="0" locked="0" layoutInCell="1" allowOverlap="1">
                <wp:simplePos x="0" y="0"/>
                <wp:positionH relativeFrom="column">
                  <wp:posOffset>1969135</wp:posOffset>
                </wp:positionH>
                <wp:positionV relativeFrom="paragraph">
                  <wp:posOffset>-7833360</wp:posOffset>
                </wp:positionV>
                <wp:extent cx="4762500" cy="4114800"/>
                <wp:effectExtent l="0" t="0" r="2540" b="3810"/>
                <wp:wrapNone/>
                <wp:docPr id="5"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411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748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0A0" w:firstRow="1" w:lastRow="0" w:firstColumn="1" w:lastColumn="0" w:noHBand="0" w:noVBand="0"/>
                            </w:tblPr>
                            <w:tblGrid>
                              <w:gridCol w:w="1078"/>
                              <w:gridCol w:w="1126"/>
                              <w:gridCol w:w="1057"/>
                              <w:gridCol w:w="1126"/>
                              <w:gridCol w:w="1068"/>
                              <w:gridCol w:w="976"/>
                              <w:gridCol w:w="1057"/>
                            </w:tblGrid>
                            <w:tr w:rsidR="006D1471" w:rsidRPr="006D1471" w:rsidTr="006D1471">
                              <w:trPr>
                                <w:cantSplit/>
                                <w:trHeight w:hRule="exact" w:val="864"/>
                              </w:trPr>
                              <w:tc>
                                <w:tcPr>
                                  <w:tcW w:w="1078" w:type="dxa"/>
                                  <w:tcBorders>
                                    <w:top w:val="nil"/>
                                    <w:left w:val="nil"/>
                                    <w:bottom w:val="nil"/>
                                    <w:right w:val="nil"/>
                                  </w:tcBorders>
                                  <w:shd w:val="clear" w:color="auto" w:fill="auto"/>
                                  <w:vAlign w:val="center"/>
                                </w:tcPr>
                                <w:p w:rsidR="006D1471" w:rsidRPr="006D1471" w:rsidRDefault="006D1471" w:rsidP="006D1471">
                                  <w:pPr>
                                    <w:suppressOverlap/>
                                    <w:jc w:val="right"/>
                                    <w:rPr>
                                      <w:b/>
                                      <w:color w:val="375076"/>
                                      <w:sz w:val="34"/>
                                    </w:rPr>
                                  </w:pPr>
                                  <w:r w:rsidRPr="006D1471">
                                    <w:rPr>
                                      <w:rFonts w:ascii="Times" w:hAnsi="Times"/>
                                      <w:b/>
                                      <w:color w:val="375076"/>
                                      <w:sz w:val="34"/>
                                    </w:rPr>
                                    <w:t>S</w:t>
                                  </w: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b/>
                                      <w:color w:val="375076"/>
                                      <w:sz w:val="34"/>
                                    </w:rPr>
                                  </w:pPr>
                                  <w:r w:rsidRPr="006D1471">
                                    <w:rPr>
                                      <w:rFonts w:ascii="Times" w:hAnsi="Times"/>
                                      <w:b/>
                                      <w:color w:val="375076"/>
                                      <w:sz w:val="34"/>
                                    </w:rPr>
                                    <w:t>M</w:t>
                                  </w: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b/>
                                      <w:color w:val="375076"/>
                                      <w:sz w:val="34"/>
                                    </w:rPr>
                                  </w:pPr>
                                  <w:r w:rsidRPr="006D1471">
                                    <w:rPr>
                                      <w:rFonts w:ascii="Times" w:hAnsi="Times"/>
                                      <w:b/>
                                      <w:color w:val="375076"/>
                                      <w:sz w:val="34"/>
                                    </w:rPr>
                                    <w:t>T</w:t>
                                  </w: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b/>
                                      <w:color w:val="375076"/>
                                      <w:sz w:val="34"/>
                                    </w:rPr>
                                  </w:pPr>
                                  <w:r w:rsidRPr="006D1471">
                                    <w:rPr>
                                      <w:rFonts w:ascii="Times" w:hAnsi="Times"/>
                                      <w:b/>
                                      <w:color w:val="375076"/>
                                      <w:sz w:val="34"/>
                                    </w:rPr>
                                    <w:t>W</w:t>
                                  </w:r>
                                </w:p>
                              </w:tc>
                              <w:tc>
                                <w:tcPr>
                                  <w:tcW w:w="1068"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b/>
                                      <w:color w:val="375076"/>
                                      <w:sz w:val="34"/>
                                    </w:rPr>
                                  </w:pPr>
                                  <w:r w:rsidRPr="006D1471">
                                    <w:rPr>
                                      <w:rFonts w:ascii="Times" w:hAnsi="Times"/>
                                      <w:b/>
                                      <w:color w:val="375076"/>
                                      <w:sz w:val="34"/>
                                    </w:rPr>
                                    <w:t>T</w:t>
                                  </w:r>
                                </w:p>
                              </w:tc>
                              <w:tc>
                                <w:tcPr>
                                  <w:tcW w:w="97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b/>
                                      <w:color w:val="375076"/>
                                      <w:sz w:val="34"/>
                                    </w:rPr>
                                  </w:pPr>
                                  <w:r w:rsidRPr="006D1471">
                                    <w:rPr>
                                      <w:rFonts w:ascii="Times" w:hAnsi="Times"/>
                                      <w:b/>
                                      <w:color w:val="375076"/>
                                      <w:sz w:val="34"/>
                                    </w:rPr>
                                    <w:t>F</w:t>
                                  </w: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b/>
                                      <w:color w:val="375076"/>
                                      <w:sz w:val="34"/>
                                    </w:rPr>
                                  </w:pPr>
                                  <w:r w:rsidRPr="006D1471">
                                    <w:rPr>
                                      <w:rFonts w:ascii="Times" w:hAnsi="Times"/>
                                      <w:b/>
                                      <w:color w:val="375076"/>
                                      <w:sz w:val="34"/>
                                    </w:rPr>
                                    <w:t>S</w:t>
                                  </w:r>
                                </w:p>
                              </w:tc>
                            </w:tr>
                            <w:tr w:rsidR="006D1471" w:rsidRPr="006D1471" w:rsidTr="006D1471">
                              <w:trPr>
                                <w:cantSplit/>
                                <w:trHeight w:hRule="exact" w:val="893"/>
                              </w:trPr>
                              <w:tc>
                                <w:tcPr>
                                  <w:tcW w:w="1078" w:type="dxa"/>
                                  <w:tcBorders>
                                    <w:top w:val="nil"/>
                                    <w:left w:val="nil"/>
                                    <w:bottom w:val="nil"/>
                                    <w:right w:val="nil"/>
                                  </w:tcBorders>
                                  <w:shd w:val="clear" w:color="auto" w:fill="auto"/>
                                  <w:vAlign w:val="center"/>
                                </w:tcPr>
                                <w:p w:rsidR="006D1471" w:rsidRPr="006D1471" w:rsidRDefault="006D1471" w:rsidP="006D1471">
                                  <w:pPr>
                                    <w:suppressOverlap/>
                                    <w:jc w:val="right"/>
                                    <w:rPr>
                                      <w:color w:val="B3AA7E"/>
                                      <w:sz w:val="34"/>
                                    </w:rPr>
                                  </w:pP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1</w:t>
                                  </w: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2</w:t>
                                  </w:r>
                                </w:p>
                              </w:tc>
                              <w:tc>
                                <w:tcPr>
                                  <w:tcW w:w="1068"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3</w:t>
                                  </w:r>
                                </w:p>
                              </w:tc>
                              <w:tc>
                                <w:tcPr>
                                  <w:tcW w:w="97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4</w:t>
                                  </w: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5</w:t>
                                  </w:r>
                                </w:p>
                              </w:tc>
                            </w:tr>
                            <w:tr w:rsidR="006D1471" w:rsidRPr="006D1471" w:rsidTr="006D1471">
                              <w:trPr>
                                <w:cantSplit/>
                                <w:trHeight w:hRule="exact" w:val="893"/>
                              </w:trPr>
                              <w:tc>
                                <w:tcPr>
                                  <w:tcW w:w="1078" w:type="dxa"/>
                                  <w:tcBorders>
                                    <w:top w:val="nil"/>
                                    <w:left w:val="nil"/>
                                    <w:bottom w:val="nil"/>
                                    <w:right w:val="nil"/>
                                  </w:tcBorders>
                                  <w:shd w:val="clear" w:color="auto" w:fill="auto"/>
                                  <w:vAlign w:val="center"/>
                                </w:tcPr>
                                <w:p w:rsidR="006D1471" w:rsidRPr="006D1471" w:rsidRDefault="006D1471" w:rsidP="006D1471">
                                  <w:pPr>
                                    <w:suppressOverlap/>
                                    <w:jc w:val="right"/>
                                    <w:rPr>
                                      <w:color w:val="B3AA7E"/>
                                      <w:sz w:val="34"/>
                                    </w:rPr>
                                  </w:pPr>
                                  <w:r w:rsidRPr="006D1471">
                                    <w:rPr>
                                      <w:rFonts w:ascii="Times" w:hAnsi="Times"/>
                                      <w:color w:val="B3AA7E"/>
                                      <w:sz w:val="34"/>
                                    </w:rPr>
                                    <w:t>6</w:t>
                                  </w: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7</w:t>
                                  </w: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8</w:t>
                                  </w: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9</w:t>
                                  </w:r>
                                </w:p>
                              </w:tc>
                              <w:tc>
                                <w:tcPr>
                                  <w:tcW w:w="1068"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10</w:t>
                                  </w:r>
                                </w:p>
                              </w:tc>
                              <w:tc>
                                <w:tcPr>
                                  <w:tcW w:w="97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11</w:t>
                                  </w: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12</w:t>
                                  </w:r>
                                </w:p>
                              </w:tc>
                            </w:tr>
                            <w:tr w:rsidR="006D1471" w:rsidRPr="006D1471" w:rsidTr="006D1471">
                              <w:trPr>
                                <w:cantSplit/>
                                <w:trHeight w:hRule="exact" w:val="893"/>
                              </w:trPr>
                              <w:tc>
                                <w:tcPr>
                                  <w:tcW w:w="1078" w:type="dxa"/>
                                  <w:tcBorders>
                                    <w:top w:val="nil"/>
                                    <w:left w:val="nil"/>
                                    <w:bottom w:val="nil"/>
                                    <w:right w:val="nil"/>
                                  </w:tcBorders>
                                  <w:shd w:val="clear" w:color="auto" w:fill="auto"/>
                                  <w:vAlign w:val="center"/>
                                </w:tcPr>
                                <w:p w:rsidR="006D1471" w:rsidRPr="006D1471" w:rsidRDefault="006D1471" w:rsidP="006D1471">
                                  <w:pPr>
                                    <w:suppressOverlap/>
                                    <w:jc w:val="right"/>
                                    <w:rPr>
                                      <w:color w:val="B3AA7E"/>
                                      <w:sz w:val="34"/>
                                    </w:rPr>
                                  </w:pPr>
                                  <w:r w:rsidRPr="006D1471">
                                    <w:rPr>
                                      <w:rFonts w:ascii="Times" w:hAnsi="Times"/>
                                      <w:color w:val="B3AA7E"/>
                                      <w:sz w:val="34"/>
                                    </w:rPr>
                                    <w:t>13</w:t>
                                  </w: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14</w:t>
                                  </w: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15</w:t>
                                  </w: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16</w:t>
                                  </w:r>
                                </w:p>
                              </w:tc>
                              <w:tc>
                                <w:tcPr>
                                  <w:tcW w:w="1068"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17</w:t>
                                  </w:r>
                                </w:p>
                              </w:tc>
                              <w:tc>
                                <w:tcPr>
                                  <w:tcW w:w="97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18</w:t>
                                  </w: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19</w:t>
                                  </w:r>
                                </w:p>
                              </w:tc>
                            </w:tr>
                            <w:tr w:rsidR="006D1471" w:rsidRPr="006D1471" w:rsidTr="006D1471">
                              <w:trPr>
                                <w:cantSplit/>
                                <w:trHeight w:hRule="exact" w:val="893"/>
                              </w:trPr>
                              <w:tc>
                                <w:tcPr>
                                  <w:tcW w:w="1078" w:type="dxa"/>
                                  <w:tcBorders>
                                    <w:top w:val="nil"/>
                                    <w:left w:val="nil"/>
                                    <w:bottom w:val="nil"/>
                                    <w:right w:val="nil"/>
                                  </w:tcBorders>
                                  <w:shd w:val="clear" w:color="auto" w:fill="auto"/>
                                  <w:vAlign w:val="center"/>
                                </w:tcPr>
                                <w:p w:rsidR="006D1471" w:rsidRPr="006D1471" w:rsidRDefault="006D1471" w:rsidP="006D1471">
                                  <w:pPr>
                                    <w:suppressOverlap/>
                                    <w:jc w:val="right"/>
                                    <w:rPr>
                                      <w:color w:val="B3AA7E"/>
                                      <w:sz w:val="34"/>
                                    </w:rPr>
                                  </w:pPr>
                                  <w:r w:rsidRPr="006D1471">
                                    <w:rPr>
                                      <w:rFonts w:ascii="Times" w:hAnsi="Times"/>
                                      <w:color w:val="B3AA7E"/>
                                      <w:sz w:val="34"/>
                                    </w:rPr>
                                    <w:t>20</w:t>
                                  </w: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21</w:t>
                                  </w: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22</w:t>
                                  </w: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23</w:t>
                                  </w:r>
                                </w:p>
                              </w:tc>
                              <w:tc>
                                <w:tcPr>
                                  <w:tcW w:w="1068"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24</w:t>
                                  </w:r>
                                </w:p>
                              </w:tc>
                              <w:tc>
                                <w:tcPr>
                                  <w:tcW w:w="97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25</w:t>
                                  </w: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26</w:t>
                                  </w:r>
                                </w:p>
                              </w:tc>
                            </w:tr>
                            <w:tr w:rsidR="006D1471" w:rsidRPr="006D1471" w:rsidTr="006D1471">
                              <w:trPr>
                                <w:cantSplit/>
                                <w:trHeight w:hRule="exact" w:val="893"/>
                              </w:trPr>
                              <w:tc>
                                <w:tcPr>
                                  <w:tcW w:w="1078" w:type="dxa"/>
                                  <w:tcBorders>
                                    <w:top w:val="nil"/>
                                    <w:left w:val="nil"/>
                                    <w:bottom w:val="nil"/>
                                    <w:right w:val="nil"/>
                                  </w:tcBorders>
                                  <w:shd w:val="clear" w:color="auto" w:fill="auto"/>
                                  <w:vAlign w:val="center"/>
                                </w:tcPr>
                                <w:p w:rsidR="006D1471" w:rsidRPr="006D1471" w:rsidRDefault="006D1471" w:rsidP="006D1471">
                                  <w:pPr>
                                    <w:suppressOverlap/>
                                    <w:jc w:val="right"/>
                                    <w:rPr>
                                      <w:color w:val="B3AA7E"/>
                                      <w:sz w:val="34"/>
                                    </w:rPr>
                                  </w:pPr>
                                  <w:r w:rsidRPr="006D1471">
                                    <w:rPr>
                                      <w:rFonts w:ascii="Times" w:hAnsi="Times"/>
                                      <w:color w:val="B3AA7E"/>
                                      <w:sz w:val="34"/>
                                    </w:rPr>
                                    <w:t>27</w:t>
                                  </w: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28</w:t>
                                  </w: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29</w:t>
                                  </w: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30</w:t>
                                  </w:r>
                                </w:p>
                              </w:tc>
                              <w:tc>
                                <w:tcPr>
                                  <w:tcW w:w="1068"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31</w:t>
                                  </w:r>
                                </w:p>
                              </w:tc>
                              <w:tc>
                                <w:tcPr>
                                  <w:tcW w:w="97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p>
                              </w:tc>
                            </w:tr>
                            <w:tr w:rsidR="006D1471" w:rsidRPr="006D1471" w:rsidTr="006D1471">
                              <w:trPr>
                                <w:cantSplit/>
                                <w:trHeight w:hRule="exact" w:val="893"/>
                              </w:trPr>
                              <w:tc>
                                <w:tcPr>
                                  <w:tcW w:w="1078" w:type="dxa"/>
                                  <w:tcBorders>
                                    <w:top w:val="nil"/>
                                    <w:left w:val="nil"/>
                                    <w:bottom w:val="nil"/>
                                    <w:right w:val="nil"/>
                                  </w:tcBorders>
                                  <w:shd w:val="clear" w:color="auto" w:fill="auto"/>
                                  <w:vAlign w:val="center"/>
                                </w:tcPr>
                                <w:p w:rsidR="006D1471" w:rsidRPr="006D1471" w:rsidRDefault="006D1471" w:rsidP="006D1471">
                                  <w:pPr>
                                    <w:suppressOverlap/>
                                    <w:jc w:val="right"/>
                                    <w:rPr>
                                      <w:rFonts w:ascii="Times" w:hAnsi="Times"/>
                                      <w:color w:val="B3AA7E"/>
                                      <w:sz w:val="34"/>
                                    </w:rPr>
                                  </w:pP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rFonts w:ascii="Times" w:hAnsi="Times"/>
                                      <w:color w:val="B3AA7E"/>
                                      <w:sz w:val="34"/>
                                    </w:rPr>
                                  </w:pP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rFonts w:ascii="Times" w:hAnsi="Times"/>
                                      <w:color w:val="B3AA7E"/>
                                      <w:sz w:val="34"/>
                                    </w:rPr>
                                  </w:pP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rFonts w:ascii="Times" w:hAnsi="Times"/>
                                      <w:color w:val="B3AA7E"/>
                                      <w:sz w:val="34"/>
                                    </w:rPr>
                                  </w:pPr>
                                </w:p>
                              </w:tc>
                              <w:tc>
                                <w:tcPr>
                                  <w:tcW w:w="1068"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rFonts w:ascii="Times" w:hAnsi="Times"/>
                                      <w:color w:val="B3AA7E"/>
                                      <w:sz w:val="34"/>
                                    </w:rPr>
                                  </w:pPr>
                                </w:p>
                              </w:tc>
                              <w:tc>
                                <w:tcPr>
                                  <w:tcW w:w="97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p>
                              </w:tc>
                            </w:tr>
                          </w:tbl>
                          <w:p w:rsidR="006D1471" w:rsidRDefault="006D1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6" o:spid="_x0000_s1045" type="#_x0000_t202" style="position:absolute;margin-left:155.05pt;margin-top:-616.8pt;width:375pt;height:324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Cw7uwIAAMQ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" filled="f" stroked="f">
                <v:textbox>
                  <w:txbxContent>
                    <w:tbl>
                      <w:tblPr>
                        <w:tblOverlap w:val="never"/>
                        <w:tblW w:w="748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Look w:val="00A0" w:firstRow="1" w:lastRow="0" w:firstColumn="1" w:lastColumn="0" w:noHBand="0" w:noVBand="0"/>
                      </w:tblPr>
                      <w:tblGrid>
                        <w:gridCol w:w="1078"/>
                        <w:gridCol w:w="1126"/>
                        <w:gridCol w:w="1057"/>
                        <w:gridCol w:w="1126"/>
                        <w:gridCol w:w="1068"/>
                        <w:gridCol w:w="976"/>
                        <w:gridCol w:w="1057"/>
                      </w:tblGrid>
                      <w:tr w:rsidR="006D1471" w:rsidRPr="006D1471" w:rsidTr="006D1471">
                        <w:trPr>
                          <w:cantSplit/>
                          <w:trHeight w:hRule="exact" w:val="864"/>
                        </w:trPr>
                        <w:tc>
                          <w:tcPr>
                            <w:tcW w:w="1078" w:type="dxa"/>
                            <w:tcBorders>
                              <w:top w:val="nil"/>
                              <w:left w:val="nil"/>
                              <w:bottom w:val="nil"/>
                              <w:right w:val="nil"/>
                            </w:tcBorders>
                            <w:shd w:val="clear" w:color="auto" w:fill="auto"/>
                            <w:vAlign w:val="center"/>
                          </w:tcPr>
                          <w:p w:rsidR="006D1471" w:rsidRPr="006D1471" w:rsidRDefault="006D1471" w:rsidP="006D1471">
                            <w:pPr>
                              <w:suppressOverlap/>
                              <w:jc w:val="right"/>
                              <w:rPr>
                                <w:b/>
                                <w:color w:val="375076"/>
                                <w:sz w:val="34"/>
                              </w:rPr>
                            </w:pPr>
                            <w:r w:rsidRPr="006D1471">
                              <w:rPr>
                                <w:rFonts w:ascii="Times" w:hAnsi="Times"/>
                                <w:b/>
                                <w:color w:val="375076"/>
                                <w:sz w:val="34"/>
                              </w:rPr>
                              <w:t>S</w:t>
                            </w: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b/>
                                <w:color w:val="375076"/>
                                <w:sz w:val="34"/>
                              </w:rPr>
                            </w:pPr>
                            <w:r w:rsidRPr="006D1471">
                              <w:rPr>
                                <w:rFonts w:ascii="Times" w:hAnsi="Times"/>
                                <w:b/>
                                <w:color w:val="375076"/>
                                <w:sz w:val="34"/>
                              </w:rPr>
                              <w:t>M</w:t>
                            </w: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b/>
                                <w:color w:val="375076"/>
                                <w:sz w:val="34"/>
                              </w:rPr>
                            </w:pPr>
                            <w:r w:rsidRPr="006D1471">
                              <w:rPr>
                                <w:rFonts w:ascii="Times" w:hAnsi="Times"/>
                                <w:b/>
                                <w:color w:val="375076"/>
                                <w:sz w:val="34"/>
                              </w:rPr>
                              <w:t>T</w:t>
                            </w: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b/>
                                <w:color w:val="375076"/>
                                <w:sz w:val="34"/>
                              </w:rPr>
                            </w:pPr>
                            <w:r w:rsidRPr="006D1471">
                              <w:rPr>
                                <w:rFonts w:ascii="Times" w:hAnsi="Times"/>
                                <w:b/>
                                <w:color w:val="375076"/>
                                <w:sz w:val="34"/>
                              </w:rPr>
                              <w:t>W</w:t>
                            </w:r>
                          </w:p>
                        </w:tc>
                        <w:tc>
                          <w:tcPr>
                            <w:tcW w:w="1068"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b/>
                                <w:color w:val="375076"/>
                                <w:sz w:val="34"/>
                              </w:rPr>
                            </w:pPr>
                            <w:r w:rsidRPr="006D1471">
                              <w:rPr>
                                <w:rFonts w:ascii="Times" w:hAnsi="Times"/>
                                <w:b/>
                                <w:color w:val="375076"/>
                                <w:sz w:val="34"/>
                              </w:rPr>
                              <w:t>T</w:t>
                            </w:r>
                          </w:p>
                        </w:tc>
                        <w:tc>
                          <w:tcPr>
                            <w:tcW w:w="97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b/>
                                <w:color w:val="375076"/>
                                <w:sz w:val="34"/>
                              </w:rPr>
                            </w:pPr>
                            <w:r w:rsidRPr="006D1471">
                              <w:rPr>
                                <w:rFonts w:ascii="Times" w:hAnsi="Times"/>
                                <w:b/>
                                <w:color w:val="375076"/>
                                <w:sz w:val="34"/>
                              </w:rPr>
                              <w:t>F</w:t>
                            </w: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b/>
                                <w:color w:val="375076"/>
                                <w:sz w:val="34"/>
                              </w:rPr>
                            </w:pPr>
                            <w:r w:rsidRPr="006D1471">
                              <w:rPr>
                                <w:rFonts w:ascii="Times" w:hAnsi="Times"/>
                                <w:b/>
                                <w:color w:val="375076"/>
                                <w:sz w:val="34"/>
                              </w:rPr>
                              <w:t>S</w:t>
                            </w:r>
                          </w:p>
                        </w:tc>
                      </w:tr>
                      <w:tr w:rsidR="006D1471" w:rsidRPr="006D1471" w:rsidTr="006D1471">
                        <w:trPr>
                          <w:cantSplit/>
                          <w:trHeight w:hRule="exact" w:val="893"/>
                        </w:trPr>
                        <w:tc>
                          <w:tcPr>
                            <w:tcW w:w="1078" w:type="dxa"/>
                            <w:tcBorders>
                              <w:top w:val="nil"/>
                              <w:left w:val="nil"/>
                              <w:bottom w:val="nil"/>
                              <w:right w:val="nil"/>
                            </w:tcBorders>
                            <w:shd w:val="clear" w:color="auto" w:fill="auto"/>
                            <w:vAlign w:val="center"/>
                          </w:tcPr>
                          <w:p w:rsidR="006D1471" w:rsidRPr="006D1471" w:rsidRDefault="006D1471" w:rsidP="006D1471">
                            <w:pPr>
                              <w:suppressOverlap/>
                              <w:jc w:val="right"/>
                              <w:rPr>
                                <w:color w:val="B3AA7E"/>
                                <w:sz w:val="34"/>
                              </w:rPr>
                            </w:pP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1</w:t>
                            </w: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2</w:t>
                            </w:r>
                          </w:p>
                        </w:tc>
                        <w:tc>
                          <w:tcPr>
                            <w:tcW w:w="1068"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3</w:t>
                            </w:r>
                          </w:p>
                        </w:tc>
                        <w:tc>
                          <w:tcPr>
                            <w:tcW w:w="97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4</w:t>
                            </w: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5</w:t>
                            </w:r>
                          </w:p>
                        </w:tc>
                      </w:tr>
                      <w:tr w:rsidR="006D1471" w:rsidRPr="006D1471" w:rsidTr="006D1471">
                        <w:trPr>
                          <w:cantSplit/>
                          <w:trHeight w:hRule="exact" w:val="893"/>
                        </w:trPr>
                        <w:tc>
                          <w:tcPr>
                            <w:tcW w:w="1078" w:type="dxa"/>
                            <w:tcBorders>
                              <w:top w:val="nil"/>
                              <w:left w:val="nil"/>
                              <w:bottom w:val="nil"/>
                              <w:right w:val="nil"/>
                            </w:tcBorders>
                            <w:shd w:val="clear" w:color="auto" w:fill="auto"/>
                            <w:vAlign w:val="center"/>
                          </w:tcPr>
                          <w:p w:rsidR="006D1471" w:rsidRPr="006D1471" w:rsidRDefault="006D1471" w:rsidP="006D1471">
                            <w:pPr>
                              <w:suppressOverlap/>
                              <w:jc w:val="right"/>
                              <w:rPr>
                                <w:color w:val="B3AA7E"/>
                                <w:sz w:val="34"/>
                              </w:rPr>
                            </w:pPr>
                            <w:r w:rsidRPr="006D1471">
                              <w:rPr>
                                <w:rFonts w:ascii="Times" w:hAnsi="Times"/>
                                <w:color w:val="B3AA7E"/>
                                <w:sz w:val="34"/>
                              </w:rPr>
                              <w:t>6</w:t>
                            </w: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7</w:t>
                            </w: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8</w:t>
                            </w: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9</w:t>
                            </w:r>
                          </w:p>
                        </w:tc>
                        <w:tc>
                          <w:tcPr>
                            <w:tcW w:w="1068"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10</w:t>
                            </w:r>
                          </w:p>
                        </w:tc>
                        <w:tc>
                          <w:tcPr>
                            <w:tcW w:w="97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11</w:t>
                            </w: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12</w:t>
                            </w:r>
                          </w:p>
                        </w:tc>
                      </w:tr>
                      <w:tr w:rsidR="006D1471" w:rsidRPr="006D1471" w:rsidTr="006D1471">
                        <w:trPr>
                          <w:cantSplit/>
                          <w:trHeight w:hRule="exact" w:val="893"/>
                        </w:trPr>
                        <w:tc>
                          <w:tcPr>
                            <w:tcW w:w="1078" w:type="dxa"/>
                            <w:tcBorders>
                              <w:top w:val="nil"/>
                              <w:left w:val="nil"/>
                              <w:bottom w:val="nil"/>
                              <w:right w:val="nil"/>
                            </w:tcBorders>
                            <w:shd w:val="clear" w:color="auto" w:fill="auto"/>
                            <w:vAlign w:val="center"/>
                          </w:tcPr>
                          <w:p w:rsidR="006D1471" w:rsidRPr="006D1471" w:rsidRDefault="006D1471" w:rsidP="006D1471">
                            <w:pPr>
                              <w:suppressOverlap/>
                              <w:jc w:val="right"/>
                              <w:rPr>
                                <w:color w:val="B3AA7E"/>
                                <w:sz w:val="34"/>
                              </w:rPr>
                            </w:pPr>
                            <w:r w:rsidRPr="006D1471">
                              <w:rPr>
                                <w:rFonts w:ascii="Times" w:hAnsi="Times"/>
                                <w:color w:val="B3AA7E"/>
                                <w:sz w:val="34"/>
                              </w:rPr>
                              <w:t>13</w:t>
                            </w: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14</w:t>
                            </w: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15</w:t>
                            </w: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16</w:t>
                            </w:r>
                          </w:p>
                        </w:tc>
                        <w:tc>
                          <w:tcPr>
                            <w:tcW w:w="1068"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17</w:t>
                            </w:r>
                          </w:p>
                        </w:tc>
                        <w:tc>
                          <w:tcPr>
                            <w:tcW w:w="97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18</w:t>
                            </w: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19</w:t>
                            </w:r>
                          </w:p>
                        </w:tc>
                      </w:tr>
                      <w:tr w:rsidR="006D1471" w:rsidRPr="006D1471" w:rsidTr="006D1471">
                        <w:trPr>
                          <w:cantSplit/>
                          <w:trHeight w:hRule="exact" w:val="893"/>
                        </w:trPr>
                        <w:tc>
                          <w:tcPr>
                            <w:tcW w:w="1078" w:type="dxa"/>
                            <w:tcBorders>
                              <w:top w:val="nil"/>
                              <w:left w:val="nil"/>
                              <w:bottom w:val="nil"/>
                              <w:right w:val="nil"/>
                            </w:tcBorders>
                            <w:shd w:val="clear" w:color="auto" w:fill="auto"/>
                            <w:vAlign w:val="center"/>
                          </w:tcPr>
                          <w:p w:rsidR="006D1471" w:rsidRPr="006D1471" w:rsidRDefault="006D1471" w:rsidP="006D1471">
                            <w:pPr>
                              <w:suppressOverlap/>
                              <w:jc w:val="right"/>
                              <w:rPr>
                                <w:color w:val="B3AA7E"/>
                                <w:sz w:val="34"/>
                              </w:rPr>
                            </w:pPr>
                            <w:r w:rsidRPr="006D1471">
                              <w:rPr>
                                <w:rFonts w:ascii="Times" w:hAnsi="Times"/>
                                <w:color w:val="B3AA7E"/>
                                <w:sz w:val="34"/>
                              </w:rPr>
                              <w:t>20</w:t>
                            </w: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21</w:t>
                            </w: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22</w:t>
                            </w: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23</w:t>
                            </w:r>
                          </w:p>
                        </w:tc>
                        <w:tc>
                          <w:tcPr>
                            <w:tcW w:w="1068"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24</w:t>
                            </w:r>
                          </w:p>
                        </w:tc>
                        <w:tc>
                          <w:tcPr>
                            <w:tcW w:w="97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25</w:t>
                            </w: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26</w:t>
                            </w:r>
                          </w:p>
                        </w:tc>
                      </w:tr>
                      <w:tr w:rsidR="006D1471" w:rsidRPr="006D1471" w:rsidTr="006D1471">
                        <w:trPr>
                          <w:cantSplit/>
                          <w:trHeight w:hRule="exact" w:val="893"/>
                        </w:trPr>
                        <w:tc>
                          <w:tcPr>
                            <w:tcW w:w="1078" w:type="dxa"/>
                            <w:tcBorders>
                              <w:top w:val="nil"/>
                              <w:left w:val="nil"/>
                              <w:bottom w:val="nil"/>
                              <w:right w:val="nil"/>
                            </w:tcBorders>
                            <w:shd w:val="clear" w:color="auto" w:fill="auto"/>
                            <w:vAlign w:val="center"/>
                          </w:tcPr>
                          <w:p w:rsidR="006D1471" w:rsidRPr="006D1471" w:rsidRDefault="006D1471" w:rsidP="006D1471">
                            <w:pPr>
                              <w:suppressOverlap/>
                              <w:jc w:val="right"/>
                              <w:rPr>
                                <w:color w:val="B3AA7E"/>
                                <w:sz w:val="34"/>
                              </w:rPr>
                            </w:pPr>
                            <w:r w:rsidRPr="006D1471">
                              <w:rPr>
                                <w:rFonts w:ascii="Times" w:hAnsi="Times"/>
                                <w:color w:val="B3AA7E"/>
                                <w:sz w:val="34"/>
                              </w:rPr>
                              <w:t>27</w:t>
                            </w: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28</w:t>
                            </w: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29</w:t>
                            </w: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30</w:t>
                            </w:r>
                          </w:p>
                        </w:tc>
                        <w:tc>
                          <w:tcPr>
                            <w:tcW w:w="1068"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r w:rsidRPr="006D1471">
                              <w:rPr>
                                <w:rFonts w:ascii="Times" w:hAnsi="Times"/>
                                <w:color w:val="B3AA7E"/>
                                <w:sz w:val="34"/>
                              </w:rPr>
                              <w:t>31</w:t>
                            </w:r>
                          </w:p>
                        </w:tc>
                        <w:tc>
                          <w:tcPr>
                            <w:tcW w:w="97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p>
                        </w:tc>
                      </w:tr>
                      <w:tr w:rsidR="006D1471" w:rsidRPr="006D1471" w:rsidTr="006D1471">
                        <w:trPr>
                          <w:cantSplit/>
                          <w:trHeight w:hRule="exact" w:val="893"/>
                        </w:trPr>
                        <w:tc>
                          <w:tcPr>
                            <w:tcW w:w="1078" w:type="dxa"/>
                            <w:tcBorders>
                              <w:top w:val="nil"/>
                              <w:left w:val="nil"/>
                              <w:bottom w:val="nil"/>
                              <w:right w:val="nil"/>
                            </w:tcBorders>
                            <w:shd w:val="clear" w:color="auto" w:fill="auto"/>
                            <w:vAlign w:val="center"/>
                          </w:tcPr>
                          <w:p w:rsidR="006D1471" w:rsidRPr="006D1471" w:rsidRDefault="006D1471" w:rsidP="006D1471">
                            <w:pPr>
                              <w:suppressOverlap/>
                              <w:jc w:val="right"/>
                              <w:rPr>
                                <w:rFonts w:ascii="Times" w:hAnsi="Times"/>
                                <w:color w:val="B3AA7E"/>
                                <w:sz w:val="34"/>
                              </w:rPr>
                            </w:pP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rFonts w:ascii="Times" w:hAnsi="Times"/>
                                <w:color w:val="B3AA7E"/>
                                <w:sz w:val="34"/>
                              </w:rPr>
                            </w:pP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rFonts w:ascii="Times" w:hAnsi="Times"/>
                                <w:color w:val="B3AA7E"/>
                                <w:sz w:val="34"/>
                              </w:rPr>
                            </w:pPr>
                          </w:p>
                        </w:tc>
                        <w:tc>
                          <w:tcPr>
                            <w:tcW w:w="112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rFonts w:ascii="Times" w:hAnsi="Times"/>
                                <w:color w:val="B3AA7E"/>
                                <w:sz w:val="34"/>
                              </w:rPr>
                            </w:pPr>
                          </w:p>
                        </w:tc>
                        <w:tc>
                          <w:tcPr>
                            <w:tcW w:w="1068"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rFonts w:ascii="Times" w:hAnsi="Times"/>
                                <w:color w:val="B3AA7E"/>
                                <w:sz w:val="34"/>
                              </w:rPr>
                            </w:pPr>
                          </w:p>
                        </w:tc>
                        <w:tc>
                          <w:tcPr>
                            <w:tcW w:w="976"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p>
                        </w:tc>
                        <w:tc>
                          <w:tcPr>
                            <w:tcW w:w="1057" w:type="dxa"/>
                            <w:tcBorders>
                              <w:top w:val="nil"/>
                              <w:left w:val="nil"/>
                              <w:bottom w:val="nil"/>
                              <w:right w:val="nil"/>
                            </w:tcBorders>
                            <w:shd w:val="clear" w:color="auto" w:fill="auto"/>
                            <w:vAlign w:val="center"/>
                          </w:tcPr>
                          <w:p w:rsidR="006D1471" w:rsidRPr="006D1471" w:rsidRDefault="006D1471" w:rsidP="006D1471">
                            <w:pPr>
                              <w:ind w:left="900" w:hanging="900"/>
                              <w:suppressOverlap/>
                              <w:jc w:val="right"/>
                              <w:rPr>
                                <w:color w:val="B3AA7E"/>
                                <w:sz w:val="34"/>
                              </w:rPr>
                            </w:pPr>
                          </w:p>
                        </w:tc>
                      </w:tr>
                    </w:tbl>
                    <w:p w:rsidR="006D1471" w:rsidRDefault="006D1471"/>
                  </w:txbxContent>
                </v:textbox>
              </v:shape>
            </w:pict>
          </mc:Fallback>
        </mc:AlternateContent>
      </w:r>
      <w:r>
        <w:rPr>
          <w:noProof/>
          <w:szCs w:val="20"/>
          <w:lang w:bidi="si-LK"/>
        </w:rPr>
        <mc:AlternateContent>
          <mc:Choice Requires="wps">
            <w:drawing>
              <wp:anchor distT="0" distB="0" distL="114300" distR="114300" simplePos="0" relativeHeight="251651584" behindDoc="0" locked="0" layoutInCell="1" allowOverlap="1">
                <wp:simplePos x="0" y="0"/>
                <wp:positionH relativeFrom="column">
                  <wp:posOffset>2273935</wp:posOffset>
                </wp:positionH>
                <wp:positionV relativeFrom="paragraph">
                  <wp:posOffset>-3616960</wp:posOffset>
                </wp:positionV>
                <wp:extent cx="1600200" cy="571500"/>
                <wp:effectExtent l="0" t="2540" r="2540" b="0"/>
                <wp:wrapNone/>
                <wp:docPr id="4"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1471" w:rsidRPr="00D2326C" w:rsidRDefault="006D1471" w:rsidP="006D1471">
                            <w:pPr>
                              <w:rPr>
                                <w:rFonts w:ascii="Times" w:hAnsi="Times"/>
                                <w:b/>
                                <w:color w:val="282D74"/>
                                <w:sz w:val="50"/>
                              </w:rPr>
                            </w:pPr>
                            <w:r w:rsidRPr="00D2326C">
                              <w:rPr>
                                <w:rFonts w:ascii="Times" w:hAnsi="Times"/>
                                <w:b/>
                                <w:color w:val="282D74"/>
                                <w:sz w:val="50"/>
                              </w:rPr>
                              <w:t>2008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5" o:spid="_x0000_s1046" type="#_x0000_t202" style="position:absolute;margin-left:179.05pt;margin-top:-284.8pt;width:126pt;height: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ijNuAIAAMM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" filled="f" stroked="f">
                <v:textbox>
                  <w:txbxContent>
                    <w:p w:rsidR="006D1471" w:rsidRPr="00D2326C" w:rsidRDefault="006D1471" w:rsidP="006D1471">
                      <w:pPr>
                        <w:rPr>
                          <w:rFonts w:ascii="Times" w:hAnsi="Times"/>
                          <w:b/>
                          <w:color w:val="282D74"/>
                          <w:sz w:val="50"/>
                        </w:rPr>
                      </w:pPr>
                      <w:r w:rsidRPr="00D2326C">
                        <w:rPr>
                          <w:rFonts w:ascii="Times" w:hAnsi="Times"/>
                          <w:b/>
                          <w:color w:val="282D74"/>
                          <w:sz w:val="50"/>
                        </w:rPr>
                        <w:t>2008</w:t>
                      </w:r>
                    </w:p>
                  </w:txbxContent>
                </v:textbox>
              </v:shape>
            </w:pict>
          </mc:Fallback>
        </mc:AlternateContent>
      </w:r>
      <w:r>
        <w:rPr>
          <w:noProof/>
          <w:szCs w:val="20"/>
          <w:lang w:bidi="si-LK"/>
        </w:rPr>
        <mc:AlternateContent>
          <mc:Choice Requires="wps">
            <w:drawing>
              <wp:anchor distT="0" distB="0" distL="114300" distR="114300" simplePos="0" relativeHeight="251650560" behindDoc="0" locked="0" layoutInCell="1" allowOverlap="1">
                <wp:simplePos x="0" y="0"/>
                <wp:positionH relativeFrom="column">
                  <wp:posOffset>5194935</wp:posOffset>
                </wp:positionH>
                <wp:positionV relativeFrom="paragraph">
                  <wp:posOffset>-8442960</wp:posOffset>
                </wp:positionV>
                <wp:extent cx="1600200" cy="571500"/>
                <wp:effectExtent l="3810" t="0" r="0" b="3810"/>
                <wp:wrapNone/>
                <wp:docPr id="3"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1471" w:rsidRPr="00D2326C" w:rsidRDefault="006D1471" w:rsidP="006D1471">
                            <w:pPr>
                              <w:jc w:val="right"/>
                              <w:rPr>
                                <w:rFonts w:ascii="Times" w:hAnsi="Times"/>
                                <w:b/>
                                <w:color w:val="282D74"/>
                                <w:sz w:val="50"/>
                              </w:rPr>
                            </w:pPr>
                            <w:r w:rsidRPr="00D2326C">
                              <w:rPr>
                                <w:rFonts w:ascii="Times" w:hAnsi="Times"/>
                                <w:b/>
                                <w:color w:val="282D74"/>
                                <w:sz w:val="50"/>
                              </w:rPr>
                              <w:t>january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4" o:spid="_x0000_s1047" type="#_x0000_t202" style="position:absolute;margin-left:409.05pt;margin-top:-664.8pt;width:126pt;height:4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haUuAIAAMM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" filled="f" stroked="f">
                <v:textbox>
                  <w:txbxContent>
                    <w:p w:rsidR="006D1471" w:rsidRPr="00D2326C" w:rsidRDefault="006D1471" w:rsidP="006D1471">
                      <w:pPr>
                        <w:jc w:val="right"/>
                        <w:rPr>
                          <w:rFonts w:ascii="Times" w:hAnsi="Times"/>
                          <w:b/>
                          <w:color w:val="282D74"/>
                          <w:sz w:val="50"/>
                        </w:rPr>
                      </w:pPr>
                      <w:r w:rsidRPr="00D2326C">
                        <w:rPr>
                          <w:rFonts w:ascii="Times" w:hAnsi="Times"/>
                          <w:b/>
                          <w:color w:val="282D74"/>
                          <w:sz w:val="50"/>
                        </w:rPr>
                        <w:t>january</w:t>
                      </w:r>
                    </w:p>
                  </w:txbxContent>
                </v:textbox>
              </v:shape>
            </w:pict>
          </mc:Fallback>
        </mc:AlternateContent>
      </w:r>
    </w:p>
    <w:sectPr w:rsidR="006D1471" w:rsidSect="006D1471">
      <w:headerReference w:type="default"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31E" w:rsidRDefault="00D8631E" w:rsidP="00FB5840">
      <w:r>
        <w:separator/>
      </w:r>
    </w:p>
  </w:endnote>
  <w:endnote w:type="continuationSeparator" w:id="0">
    <w:p w:rsidR="00D8631E" w:rsidRDefault="00D8631E" w:rsidP="00FB5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4D"/>
    <w:family w:val="auto"/>
    <w:notTrueType/>
    <w:pitch w:val="default"/>
    <w:sig w:usb0="03000000" w:usb1="00000000" w:usb2="00000000" w:usb3="00000000" w:csb0="00000001"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Bold">
    <w:altName w:val="Arial"/>
    <w:panose1 w:val="00000000000000000000"/>
    <w:charset w:val="4D"/>
    <w:family w:val="auto"/>
    <w:notTrueType/>
    <w:pitch w:val="default"/>
    <w:sig w:usb0="03000000"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840" w:rsidRDefault="00FB5840">
    <w:pPr>
      <w:pStyle w:val="Footer"/>
      <w:tabs>
        <w:tab w:val="clear" w:pos="4680"/>
        <w:tab w:val="clear" w:pos="9360"/>
      </w:tabs>
      <w:jc w:val="center"/>
      <w:rPr>
        <w:caps/>
        <w:color w:val="5B9BD5"/>
      </w:rPr>
    </w:pPr>
    <w:r>
      <w:rPr>
        <w:noProof/>
        <w:lang w:bidi="si-LK"/>
      </w:rPr>
      <w:drawing>
        <wp:anchor distT="0" distB="0" distL="114300" distR="114300" simplePos="0" relativeHeight="251659264" behindDoc="0" locked="0" layoutInCell="1" allowOverlap="1">
          <wp:simplePos x="0" y="0"/>
          <wp:positionH relativeFrom="column">
            <wp:posOffset>-1129665</wp:posOffset>
          </wp:positionH>
          <wp:positionV relativeFrom="paragraph">
            <wp:posOffset>8890</wp:posOffset>
          </wp:positionV>
          <wp:extent cx="7726680" cy="969010"/>
          <wp:effectExtent l="0" t="0" r="7620" b="2540"/>
          <wp:wrapNone/>
          <wp:docPr id="1" name="Picture 1" descr="F:\Users\Abdul\Pictures\header_blu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Abdul\Pictures\header_blu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6680" cy="969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5840" w:rsidRPr="00FB5840" w:rsidRDefault="00FB5840">
    <w:pPr>
      <w:pStyle w:val="Footer"/>
      <w:tabs>
        <w:tab w:val="clear" w:pos="4680"/>
        <w:tab w:val="clear" w:pos="9360"/>
      </w:tabs>
      <w:jc w:val="center"/>
      <w:rPr>
        <w:caps/>
        <w:noProof/>
        <w:color w:val="5B9BD5"/>
      </w:rPr>
    </w:pPr>
    <w:r w:rsidRPr="00FB5840">
      <w:rPr>
        <w:caps/>
        <w:color w:val="5B9BD5"/>
      </w:rPr>
      <w:fldChar w:fldCharType="begin"/>
    </w:r>
    <w:r w:rsidRPr="00FB5840">
      <w:rPr>
        <w:caps/>
        <w:color w:val="5B9BD5"/>
      </w:rPr>
      <w:instrText xml:space="preserve"> PAGE   \* MERGEFORMAT </w:instrText>
    </w:r>
    <w:r w:rsidRPr="00FB5840">
      <w:rPr>
        <w:caps/>
        <w:color w:val="5B9BD5"/>
      </w:rPr>
      <w:fldChar w:fldCharType="separate"/>
    </w:r>
    <w:r w:rsidR="00780165">
      <w:rPr>
        <w:caps/>
        <w:noProof/>
        <w:color w:val="5B9BD5"/>
      </w:rPr>
      <w:t>1</w:t>
    </w:r>
    <w:r w:rsidRPr="00FB5840">
      <w:rPr>
        <w:caps/>
        <w:noProof/>
        <w:color w:val="5B9BD5"/>
      </w:rPr>
      <w:fldChar w:fldCharType="end"/>
    </w:r>
  </w:p>
  <w:p w:rsidR="00FB5840" w:rsidRDefault="00FB58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31E" w:rsidRDefault="00D8631E" w:rsidP="00FB5840">
      <w:r>
        <w:separator/>
      </w:r>
    </w:p>
  </w:footnote>
  <w:footnote w:type="continuationSeparator" w:id="0">
    <w:p w:rsidR="00D8631E" w:rsidRDefault="00D8631E" w:rsidP="00FB58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840" w:rsidRDefault="00FB5840">
    <w:pPr>
      <w:pStyle w:val="Header"/>
    </w:pPr>
    <w:r>
      <w:rPr>
        <w:noProof/>
        <w:lang w:bidi="si-LK"/>
      </w:rPr>
      <w:drawing>
        <wp:anchor distT="0" distB="0" distL="114300" distR="114300" simplePos="0" relativeHeight="251660288" behindDoc="0" locked="0" layoutInCell="1" allowOverlap="1">
          <wp:simplePos x="0" y="0"/>
          <wp:positionH relativeFrom="column">
            <wp:posOffset>-1146810</wp:posOffset>
          </wp:positionH>
          <wp:positionV relativeFrom="paragraph">
            <wp:posOffset>-433705</wp:posOffset>
          </wp:positionV>
          <wp:extent cx="8188960" cy="1569720"/>
          <wp:effectExtent l="0" t="0" r="2540" b="0"/>
          <wp:wrapNone/>
          <wp:docPr id="2" name="Picture 2" descr="F:\Users\Abdul\Pictures\page_header_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Abdul\Pictures\page_header_blu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88960" cy="15697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79664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654"/>
    <w:rsid w:val="004F4FB4"/>
    <w:rsid w:val="00574A62"/>
    <w:rsid w:val="006D1471"/>
    <w:rsid w:val="00780165"/>
    <w:rsid w:val="0085036C"/>
    <w:rsid w:val="009A5654"/>
    <w:rsid w:val="00B37A49"/>
    <w:rsid w:val="00CD54B0"/>
    <w:rsid w:val="00D8631E"/>
    <w:rsid w:val="00FB584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796645"/>
    </o:shapedefaults>
    <o:shapelayout v:ext="edit">
      <o:idmap v:ext="edit" data="1"/>
    </o:shapelayout>
  </w:shapeDefaults>
  <w:doNotEmbedSmartTags/>
  <w:decimalSymbol w:val="."/>
  <w:listSeparator w:val=","/>
  <w15:chartTrackingRefBased/>
  <w15:docId w15:val="{2DBE7D23-584C-47A1-B467-95D46ADBC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4465B6"/>
    <w:pPr>
      <w:keepNext/>
      <w:widowControl w:val="0"/>
      <w:suppressAutoHyphens/>
      <w:autoSpaceDE w:val="0"/>
      <w:autoSpaceDN w:val="0"/>
      <w:adjustRightInd w:val="0"/>
      <w:spacing w:line="288" w:lineRule="auto"/>
      <w:jc w:val="center"/>
      <w:textAlignment w:val="center"/>
      <w:outlineLvl w:val="0"/>
    </w:pPr>
    <w:rPr>
      <w:rFonts w:ascii="Times-Roman" w:hAnsi="Times-Roman"/>
      <w:color w:val="000000"/>
      <w:sz w:val="60"/>
      <w:szCs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D2326C"/>
    <w:pPr>
      <w:spacing w:line="360" w:lineRule="auto"/>
      <w:jc w:val="center"/>
    </w:pPr>
    <w:rPr>
      <w:rFonts w:ascii="Times" w:eastAsia="Times" w:hAnsi="Times"/>
      <w:b/>
      <w:color w:val="411D0E"/>
      <w:sz w:val="28"/>
      <w:szCs w:val="20"/>
    </w:rPr>
  </w:style>
  <w:style w:type="table" w:styleId="TableGrid">
    <w:name w:val="Table Grid"/>
    <w:basedOn w:val="TableNormal"/>
    <w:rsid w:val="00D232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D2326C"/>
    <w:rPr>
      <w:color w:val="0000FF"/>
      <w:u w:val="single"/>
    </w:rPr>
  </w:style>
  <w:style w:type="paragraph" w:customStyle="1" w:styleId="BasicParagraph">
    <w:name w:val="[Basic Paragraph]"/>
    <w:basedOn w:val="Normal"/>
    <w:rsid w:val="004465B6"/>
    <w:pPr>
      <w:widowControl w:val="0"/>
      <w:autoSpaceDE w:val="0"/>
      <w:autoSpaceDN w:val="0"/>
      <w:adjustRightInd w:val="0"/>
      <w:spacing w:line="288" w:lineRule="auto"/>
      <w:textAlignment w:val="center"/>
    </w:pPr>
    <w:rPr>
      <w:rFonts w:ascii="Times-Roman" w:hAnsi="Times-Roman"/>
      <w:color w:val="000000"/>
    </w:rPr>
  </w:style>
  <w:style w:type="paragraph" w:customStyle="1" w:styleId="ProposalTitle">
    <w:name w:val="Proposal Title"/>
    <w:basedOn w:val="Normal"/>
    <w:link w:val="ProposalTitleChar"/>
    <w:qFormat/>
    <w:rsid w:val="00B37A49"/>
    <w:pPr>
      <w:widowControl w:val="0"/>
      <w:autoSpaceDE w:val="0"/>
      <w:autoSpaceDN w:val="0"/>
      <w:adjustRightInd w:val="0"/>
      <w:spacing w:line="288" w:lineRule="auto"/>
      <w:jc w:val="right"/>
      <w:textAlignment w:val="center"/>
    </w:pPr>
    <w:rPr>
      <w:rFonts w:ascii="Arial" w:hAnsi="Arial"/>
      <w:b/>
      <w:color w:val="9D1C20"/>
      <w:sz w:val="46"/>
      <w:szCs w:val="46"/>
    </w:rPr>
  </w:style>
  <w:style w:type="paragraph" w:customStyle="1" w:styleId="Fillertextcopy">
    <w:name w:val="Filler text copy"/>
    <w:basedOn w:val="Normal"/>
    <w:rsid w:val="00B37A49"/>
    <w:pPr>
      <w:spacing w:line="240" w:lineRule="atLeast"/>
      <w:jc w:val="both"/>
    </w:pPr>
    <w:rPr>
      <w:rFonts w:ascii="Arial" w:hAnsi="Arial"/>
      <w:color w:val="333333"/>
      <w:sz w:val="20"/>
      <w:szCs w:val="18"/>
    </w:rPr>
  </w:style>
  <w:style w:type="paragraph" w:customStyle="1" w:styleId="Subhead3">
    <w:name w:val="Subhead3"/>
    <w:basedOn w:val="Normal"/>
    <w:rsid w:val="004465B6"/>
    <w:pPr>
      <w:keepNext/>
      <w:widowControl w:val="0"/>
      <w:suppressAutoHyphens/>
      <w:autoSpaceDE w:val="0"/>
      <w:autoSpaceDN w:val="0"/>
      <w:adjustRightInd w:val="0"/>
      <w:spacing w:before="240" w:after="360" w:line="220" w:lineRule="exact"/>
      <w:textAlignment w:val="center"/>
      <w:outlineLvl w:val="0"/>
    </w:pPr>
    <w:rPr>
      <w:rFonts w:ascii="Georgia" w:hAnsi="Georgia"/>
      <w:color w:val="7E331B"/>
      <w:sz w:val="28"/>
      <w:szCs w:val="32"/>
      <w:lang w:val="ru-RU"/>
    </w:rPr>
  </w:style>
  <w:style w:type="paragraph" w:customStyle="1" w:styleId="FillerTitle">
    <w:name w:val="Filler Title"/>
    <w:basedOn w:val="Normal"/>
    <w:rsid w:val="004465B6"/>
    <w:pPr>
      <w:widowControl w:val="0"/>
      <w:autoSpaceDE w:val="0"/>
      <w:autoSpaceDN w:val="0"/>
      <w:adjustRightInd w:val="0"/>
      <w:spacing w:before="40" w:after="480" w:line="220" w:lineRule="exact"/>
      <w:jc w:val="center"/>
      <w:textAlignment w:val="center"/>
    </w:pPr>
    <w:rPr>
      <w:rFonts w:ascii="Georgia" w:hAnsi="Georgia"/>
      <w:b/>
      <w:color w:val="FFF4DB"/>
      <w:sz w:val="32"/>
      <w:szCs w:val="30"/>
    </w:rPr>
  </w:style>
  <w:style w:type="paragraph" w:customStyle="1" w:styleId="LogoPlace">
    <w:name w:val="Logo Place"/>
    <w:basedOn w:val="Normal"/>
    <w:rsid w:val="00B37A49"/>
    <w:pPr>
      <w:widowControl w:val="0"/>
      <w:autoSpaceDE w:val="0"/>
      <w:autoSpaceDN w:val="0"/>
      <w:adjustRightInd w:val="0"/>
      <w:spacing w:after="120" w:line="360" w:lineRule="exact"/>
      <w:textAlignment w:val="center"/>
    </w:pPr>
    <w:rPr>
      <w:rFonts w:ascii="Arial" w:hAnsi="Arial"/>
      <w:color w:val="808080"/>
      <w:szCs w:val="28"/>
    </w:rPr>
  </w:style>
  <w:style w:type="paragraph" w:customStyle="1" w:styleId="ImagePlaceHolder">
    <w:name w:val="Image Place Holder"/>
    <w:basedOn w:val="Normal"/>
    <w:rsid w:val="00B37A49"/>
    <w:pPr>
      <w:jc w:val="center"/>
    </w:pPr>
    <w:rPr>
      <w:rFonts w:ascii="Arial" w:hAnsi="Arial"/>
      <w:color w:val="333333"/>
      <w:sz w:val="22"/>
    </w:rPr>
  </w:style>
  <w:style w:type="paragraph" w:customStyle="1" w:styleId="MonthDayYear">
    <w:name w:val="Month Day Year"/>
    <w:basedOn w:val="Normal"/>
    <w:rsid w:val="00B37A49"/>
    <w:pPr>
      <w:widowControl w:val="0"/>
      <w:suppressAutoHyphens/>
      <w:autoSpaceDE w:val="0"/>
      <w:autoSpaceDN w:val="0"/>
      <w:adjustRightInd w:val="0"/>
      <w:spacing w:before="120" w:line="360" w:lineRule="auto"/>
      <w:jc w:val="right"/>
      <w:textAlignment w:val="center"/>
    </w:pPr>
    <w:rPr>
      <w:rFonts w:ascii="Arial" w:hAnsi="Arial"/>
      <w:color w:val="000000"/>
      <w:sz w:val="20"/>
      <w:szCs w:val="20"/>
    </w:rPr>
  </w:style>
  <w:style w:type="paragraph" w:customStyle="1" w:styleId="Subhead2">
    <w:name w:val="Subhead 2"/>
    <w:basedOn w:val="Subhead3"/>
    <w:rsid w:val="004465B6"/>
    <w:rPr>
      <w:color w:val="FFF4DB"/>
    </w:rPr>
  </w:style>
  <w:style w:type="paragraph" w:customStyle="1" w:styleId="Dividertext">
    <w:name w:val="Divider text"/>
    <w:basedOn w:val="Fillertextcopy"/>
    <w:rsid w:val="004465B6"/>
    <w:rPr>
      <w:color w:val="FFF4DB"/>
    </w:rPr>
  </w:style>
  <w:style w:type="paragraph" w:customStyle="1" w:styleId="Callouttext">
    <w:name w:val="Callout text"/>
    <w:basedOn w:val="LogoPlace"/>
    <w:rsid w:val="003A3BEF"/>
    <w:rPr>
      <w:i/>
    </w:rPr>
  </w:style>
  <w:style w:type="paragraph" w:customStyle="1" w:styleId="FillerTitle2">
    <w:name w:val="Filler Title 2"/>
    <w:basedOn w:val="FillerTitle"/>
    <w:rsid w:val="004465B6"/>
    <w:pPr>
      <w:jc w:val="left"/>
    </w:pPr>
    <w:rPr>
      <w:b w:val="0"/>
      <w:color w:val="7E331B"/>
      <w:szCs w:val="32"/>
      <w:lang w:val="ru-RU"/>
    </w:rPr>
  </w:style>
  <w:style w:type="paragraph" w:customStyle="1" w:styleId="ToClient">
    <w:name w:val="To/Client"/>
    <w:basedOn w:val="Normal"/>
    <w:link w:val="ToClientChar"/>
    <w:qFormat/>
    <w:rsid w:val="00B37A49"/>
    <w:pPr>
      <w:widowControl w:val="0"/>
      <w:autoSpaceDE w:val="0"/>
      <w:autoSpaceDN w:val="0"/>
      <w:adjustRightInd w:val="0"/>
      <w:spacing w:after="360" w:line="240" w:lineRule="exact"/>
      <w:jc w:val="right"/>
      <w:textAlignment w:val="center"/>
    </w:pPr>
    <w:rPr>
      <w:rFonts w:ascii="Arial" w:hAnsi="Arial"/>
      <w:color w:val="9D1C20"/>
      <w:sz w:val="28"/>
      <w:szCs w:val="28"/>
    </w:rPr>
  </w:style>
  <w:style w:type="character" w:customStyle="1" w:styleId="ProposalTitleChar">
    <w:name w:val="Proposal Title Char"/>
    <w:basedOn w:val="DefaultParagraphFont"/>
    <w:link w:val="ProposalTitle"/>
    <w:rsid w:val="00B37A49"/>
    <w:rPr>
      <w:rFonts w:ascii="Arial" w:hAnsi="Arial"/>
      <w:b/>
      <w:color w:val="9D1C20"/>
      <w:sz w:val="46"/>
      <w:szCs w:val="46"/>
    </w:rPr>
  </w:style>
  <w:style w:type="paragraph" w:customStyle="1" w:styleId="InsertHeadlineHere">
    <w:name w:val="Insert Headline Here"/>
    <w:basedOn w:val="Normal"/>
    <w:link w:val="InsertHeadlineHereChar"/>
    <w:qFormat/>
    <w:rsid w:val="00CD54B0"/>
    <w:pPr>
      <w:widowControl w:val="0"/>
      <w:autoSpaceDE w:val="0"/>
      <w:autoSpaceDN w:val="0"/>
      <w:adjustRightInd w:val="0"/>
      <w:spacing w:line="288" w:lineRule="auto"/>
      <w:jc w:val="right"/>
      <w:textAlignment w:val="center"/>
    </w:pPr>
    <w:rPr>
      <w:rFonts w:ascii="Arial" w:hAnsi="Arial"/>
      <w:b/>
      <w:color w:val="9D1C20"/>
      <w:sz w:val="34"/>
      <w:szCs w:val="34"/>
    </w:rPr>
  </w:style>
  <w:style w:type="character" w:customStyle="1" w:styleId="ToClientChar">
    <w:name w:val="To/Client Char"/>
    <w:basedOn w:val="DefaultParagraphFont"/>
    <w:link w:val="ToClient"/>
    <w:rsid w:val="00B37A49"/>
    <w:rPr>
      <w:rFonts w:ascii="Arial" w:hAnsi="Arial"/>
      <w:color w:val="9D1C20"/>
      <w:sz w:val="28"/>
      <w:szCs w:val="28"/>
    </w:rPr>
  </w:style>
  <w:style w:type="paragraph" w:customStyle="1" w:styleId="Subhead">
    <w:name w:val="Subhead"/>
    <w:basedOn w:val="Normal"/>
    <w:link w:val="SubheadChar"/>
    <w:qFormat/>
    <w:rsid w:val="00CD54B0"/>
    <w:pPr>
      <w:widowControl w:val="0"/>
      <w:autoSpaceDE w:val="0"/>
      <w:autoSpaceDN w:val="0"/>
      <w:adjustRightInd w:val="0"/>
      <w:spacing w:line="288" w:lineRule="auto"/>
      <w:jc w:val="right"/>
      <w:textAlignment w:val="center"/>
    </w:pPr>
    <w:rPr>
      <w:rFonts w:ascii="Arial" w:hAnsi="Arial"/>
      <w:b/>
      <w:color w:val="9D1C20"/>
      <w:sz w:val="32"/>
      <w:szCs w:val="32"/>
    </w:rPr>
  </w:style>
  <w:style w:type="character" w:customStyle="1" w:styleId="InsertHeadlineHereChar">
    <w:name w:val="Insert Headline Here Char"/>
    <w:basedOn w:val="DefaultParagraphFont"/>
    <w:link w:val="InsertHeadlineHere"/>
    <w:rsid w:val="00CD54B0"/>
    <w:rPr>
      <w:rFonts w:ascii="Arial" w:hAnsi="Arial"/>
      <w:b/>
      <w:color w:val="9D1C20"/>
      <w:sz w:val="34"/>
      <w:szCs w:val="34"/>
    </w:rPr>
  </w:style>
  <w:style w:type="paragraph" w:customStyle="1" w:styleId="subhead03">
    <w:name w:val="subhead 03"/>
    <w:basedOn w:val="Normal"/>
    <w:link w:val="subhead03Char"/>
    <w:qFormat/>
    <w:rsid w:val="004F4FB4"/>
    <w:pPr>
      <w:widowControl w:val="0"/>
      <w:autoSpaceDE w:val="0"/>
      <w:autoSpaceDN w:val="0"/>
      <w:adjustRightInd w:val="0"/>
      <w:spacing w:before="120" w:after="120" w:line="288" w:lineRule="auto"/>
      <w:jc w:val="right"/>
      <w:textAlignment w:val="center"/>
    </w:pPr>
    <w:rPr>
      <w:rFonts w:ascii="Arial" w:hAnsi="Arial"/>
      <w:b/>
      <w:color w:val="9D1C20"/>
      <w:sz w:val="32"/>
      <w:szCs w:val="32"/>
    </w:rPr>
  </w:style>
  <w:style w:type="character" w:customStyle="1" w:styleId="SubheadChar">
    <w:name w:val="Subhead Char"/>
    <w:basedOn w:val="DefaultParagraphFont"/>
    <w:link w:val="Subhead"/>
    <w:rsid w:val="00CD54B0"/>
    <w:rPr>
      <w:rFonts w:ascii="Arial" w:hAnsi="Arial"/>
      <w:b/>
      <w:color w:val="9D1C20"/>
      <w:sz w:val="32"/>
      <w:szCs w:val="32"/>
    </w:rPr>
  </w:style>
  <w:style w:type="paragraph" w:customStyle="1" w:styleId="Address">
    <w:name w:val="Address"/>
    <w:basedOn w:val="Normal"/>
    <w:link w:val="AddressChar"/>
    <w:qFormat/>
    <w:rsid w:val="006D1471"/>
    <w:pPr>
      <w:widowControl w:val="0"/>
      <w:autoSpaceDE w:val="0"/>
      <w:autoSpaceDN w:val="0"/>
      <w:adjustRightInd w:val="0"/>
      <w:spacing w:line="288" w:lineRule="auto"/>
      <w:jc w:val="center"/>
      <w:textAlignment w:val="center"/>
    </w:pPr>
    <w:rPr>
      <w:rFonts w:ascii="Arial" w:hAnsi="Arial"/>
      <w:b/>
      <w:color w:val="FFFFFF"/>
      <w:sz w:val="20"/>
      <w:szCs w:val="20"/>
    </w:rPr>
  </w:style>
  <w:style w:type="character" w:customStyle="1" w:styleId="subhead03Char">
    <w:name w:val="subhead 03 Char"/>
    <w:basedOn w:val="DefaultParagraphFont"/>
    <w:link w:val="subhead03"/>
    <w:rsid w:val="004F4FB4"/>
    <w:rPr>
      <w:rFonts w:ascii="Arial" w:hAnsi="Arial"/>
      <w:b/>
      <w:color w:val="9D1C20"/>
      <w:sz w:val="32"/>
      <w:szCs w:val="32"/>
    </w:rPr>
  </w:style>
  <w:style w:type="paragraph" w:customStyle="1" w:styleId="CompanyNameHere">
    <w:name w:val="Company Name Here"/>
    <w:basedOn w:val="Normal"/>
    <w:link w:val="CompanyNameHereChar"/>
    <w:qFormat/>
    <w:rsid w:val="006D1471"/>
    <w:pPr>
      <w:widowControl w:val="0"/>
      <w:autoSpaceDE w:val="0"/>
      <w:autoSpaceDN w:val="0"/>
      <w:adjustRightInd w:val="0"/>
      <w:spacing w:after="240" w:line="288" w:lineRule="auto"/>
      <w:jc w:val="center"/>
      <w:textAlignment w:val="center"/>
    </w:pPr>
    <w:rPr>
      <w:rFonts w:ascii="Arial" w:hAnsi="Arial"/>
      <w:b/>
      <w:caps/>
      <w:color w:val="FFFFFF"/>
    </w:rPr>
  </w:style>
  <w:style w:type="character" w:customStyle="1" w:styleId="AddressChar">
    <w:name w:val="Address Char"/>
    <w:basedOn w:val="DefaultParagraphFont"/>
    <w:link w:val="Address"/>
    <w:rsid w:val="006D1471"/>
    <w:rPr>
      <w:rFonts w:ascii="Arial" w:hAnsi="Arial"/>
      <w:b/>
      <w:color w:val="FFFFFF"/>
    </w:rPr>
  </w:style>
  <w:style w:type="paragraph" w:styleId="Header">
    <w:name w:val="header"/>
    <w:basedOn w:val="Normal"/>
    <w:link w:val="HeaderChar"/>
    <w:uiPriority w:val="99"/>
    <w:unhideWhenUsed/>
    <w:rsid w:val="00FB5840"/>
    <w:pPr>
      <w:tabs>
        <w:tab w:val="center" w:pos="4680"/>
        <w:tab w:val="right" w:pos="9360"/>
      </w:tabs>
    </w:pPr>
  </w:style>
  <w:style w:type="character" w:customStyle="1" w:styleId="CompanyNameHereChar">
    <w:name w:val="Company Name Here Char"/>
    <w:basedOn w:val="DefaultParagraphFont"/>
    <w:link w:val="CompanyNameHere"/>
    <w:rsid w:val="006D1471"/>
    <w:rPr>
      <w:rFonts w:ascii="Arial" w:hAnsi="Arial"/>
      <w:b/>
      <w:caps/>
      <w:color w:val="FFFFFF"/>
      <w:sz w:val="24"/>
      <w:szCs w:val="24"/>
    </w:rPr>
  </w:style>
  <w:style w:type="character" w:customStyle="1" w:styleId="HeaderChar">
    <w:name w:val="Header Char"/>
    <w:basedOn w:val="DefaultParagraphFont"/>
    <w:link w:val="Header"/>
    <w:uiPriority w:val="99"/>
    <w:rsid w:val="00FB5840"/>
    <w:rPr>
      <w:sz w:val="24"/>
      <w:szCs w:val="24"/>
    </w:rPr>
  </w:style>
  <w:style w:type="paragraph" w:styleId="Footer">
    <w:name w:val="footer"/>
    <w:basedOn w:val="Normal"/>
    <w:link w:val="FooterChar"/>
    <w:uiPriority w:val="99"/>
    <w:unhideWhenUsed/>
    <w:rsid w:val="00FB5840"/>
    <w:pPr>
      <w:tabs>
        <w:tab w:val="center" w:pos="4680"/>
        <w:tab w:val="right" w:pos="9360"/>
      </w:tabs>
    </w:pPr>
  </w:style>
  <w:style w:type="character" w:customStyle="1" w:styleId="FooterChar">
    <w:name w:val="Footer Char"/>
    <w:basedOn w:val="DefaultParagraphFont"/>
    <w:link w:val="Footer"/>
    <w:uiPriority w:val="99"/>
    <w:rsid w:val="00FB584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F:\Users\Abdul\Downloads\TS01037895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TS010378953.dot</Template>
  <TotalTime>1</TotalTime>
  <Pages>2</Pages>
  <Words>4</Words>
  <Characters>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Waheed</dc:creator>
  <cp:keywords/>
  <dc:description/>
  <cp:lastModifiedBy>Asanga Chandrakumara</cp:lastModifiedBy>
  <cp:revision>2</cp:revision>
  <cp:lastPrinted>2008-03-12T00:01:00Z</cp:lastPrinted>
  <dcterms:created xsi:type="dcterms:W3CDTF">2017-01-26T17:13:00Z</dcterms:created>
  <dcterms:modified xsi:type="dcterms:W3CDTF">2017-01-26T17:13:00Z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TC103789539990</vt:lpwstr>
  </property>
</Properties>
</file>